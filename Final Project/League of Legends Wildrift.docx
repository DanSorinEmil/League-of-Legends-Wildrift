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99A36" w14:textId="40FD0DCC" w:rsidR="00F94C69" w:rsidRPr="00461AED" w:rsidRDefault="00063DD5" w:rsidP="00063DD5">
      <w:pPr>
        <w:pStyle w:val="Title"/>
        <w:tabs>
          <w:tab w:val="clear" w:pos="7118"/>
          <w:tab w:val="left" w:pos="7680"/>
        </w:tabs>
        <w:jc w:val="left"/>
        <w:rPr>
          <w:lang w:val="en-US"/>
        </w:rPr>
      </w:pPr>
      <w:r>
        <w:t xml:space="preserve">      </w:t>
      </w:r>
      <w:r w:rsidR="00524A7A" w:rsidRPr="00461AED">
        <w:rPr>
          <w:lang w:val="en-US"/>
        </w:rPr>
        <w:t xml:space="preserve">Test </w:t>
      </w:r>
      <w:r w:rsidR="007C688E" w:rsidRPr="00461AED">
        <w:rPr>
          <w:lang w:val="en-US"/>
        </w:rPr>
        <w:t>Report</w:t>
      </w:r>
      <w:r>
        <w:rPr>
          <w:lang w:val="en-US"/>
        </w:rPr>
        <w:tab/>
      </w:r>
    </w:p>
    <w:p w14:paraId="06ADD6B9" w14:textId="77777777" w:rsidR="00F94C69" w:rsidRPr="00BC2BEB" w:rsidRDefault="00F94C69" w:rsidP="000E396A">
      <w:pPr>
        <w:rPr>
          <w:rFonts w:ascii="Arial" w:hAnsi="Arial"/>
          <w:sz w:val="20"/>
          <w:szCs w:val="20"/>
        </w:rPr>
      </w:pPr>
    </w:p>
    <w:p w14:paraId="56132729" w14:textId="77777777" w:rsidR="00312DEC" w:rsidRPr="00BC2BEB" w:rsidRDefault="00312DEC" w:rsidP="000E396A">
      <w:pPr>
        <w:rPr>
          <w:rFonts w:ascii="Arial" w:hAnsi="Arial"/>
          <w:sz w:val="20"/>
          <w:szCs w:val="20"/>
        </w:rPr>
      </w:pPr>
    </w:p>
    <w:p w14:paraId="37D23353" w14:textId="77777777" w:rsidR="00312DEC" w:rsidRPr="00BC2BEB" w:rsidRDefault="00312DEC" w:rsidP="000E396A">
      <w:pPr>
        <w:rPr>
          <w:rFonts w:ascii="Arial" w:hAnsi="Arial"/>
          <w:sz w:val="20"/>
          <w:szCs w:val="20"/>
        </w:rPr>
      </w:pPr>
    </w:p>
    <w:p w14:paraId="1607D26B" w14:textId="77777777" w:rsidR="00F94C69" w:rsidRPr="00BC2BEB" w:rsidRDefault="00F94C69" w:rsidP="000E396A">
      <w:pPr>
        <w:rPr>
          <w:rFonts w:ascii="Arial" w:hAnsi="Arial"/>
          <w:sz w:val="20"/>
          <w:szCs w:val="20"/>
        </w:rPr>
      </w:pPr>
    </w:p>
    <w:p w14:paraId="45200F7D" w14:textId="77777777" w:rsidR="00F94C69" w:rsidRPr="00BC2BEB" w:rsidRDefault="00F94C69" w:rsidP="000E396A">
      <w:pPr>
        <w:rPr>
          <w:rFonts w:ascii="Arial" w:hAnsi="Arial"/>
          <w:sz w:val="20"/>
          <w:szCs w:val="20"/>
        </w:rPr>
      </w:pPr>
    </w:p>
    <w:p w14:paraId="79FF0639" w14:textId="744D0B43" w:rsidR="00842981" w:rsidRPr="0003612C" w:rsidRDefault="00312DEC" w:rsidP="005E36C1">
      <w:pPr>
        <w:pStyle w:val="Body"/>
        <w:tabs>
          <w:tab w:val="right" w:pos="1418"/>
          <w:tab w:val="left" w:pos="1474"/>
        </w:tabs>
        <w:rPr>
          <w:rFonts w:ascii="Arial" w:hAnsi="Arial"/>
          <w:b/>
          <w:sz w:val="24"/>
          <w:szCs w:val="24"/>
        </w:rPr>
      </w:pPr>
      <w:r w:rsidRPr="0003612C">
        <w:rPr>
          <w:rFonts w:ascii="Arial" w:hAnsi="Arial"/>
          <w:sz w:val="24"/>
          <w:szCs w:val="24"/>
        </w:rPr>
        <w:t>Project Name:</w:t>
      </w:r>
      <w:r w:rsidR="0003612C">
        <w:rPr>
          <w:rFonts w:ascii="Arial" w:hAnsi="Arial"/>
          <w:sz w:val="24"/>
          <w:szCs w:val="24"/>
        </w:rPr>
        <w:t xml:space="preserve"> </w:t>
      </w:r>
      <w:r w:rsidR="00891A4F">
        <w:rPr>
          <w:rFonts w:ascii="Arial" w:hAnsi="Arial"/>
          <w:sz w:val="24"/>
          <w:szCs w:val="24"/>
        </w:rPr>
        <w:t xml:space="preserve">League of Legends </w:t>
      </w:r>
      <w:proofErr w:type="spellStart"/>
      <w:r w:rsidR="00891A4F">
        <w:rPr>
          <w:rFonts w:ascii="Arial" w:hAnsi="Arial"/>
          <w:sz w:val="24"/>
          <w:szCs w:val="24"/>
        </w:rPr>
        <w:t>Wildrift</w:t>
      </w:r>
      <w:proofErr w:type="spellEnd"/>
    </w:p>
    <w:p w14:paraId="479EB46A" w14:textId="38EA812D" w:rsidR="00245573" w:rsidRPr="00461AED" w:rsidRDefault="005E36C1" w:rsidP="00245573">
      <w:pPr>
        <w:pStyle w:val="Body"/>
        <w:rPr>
          <w:rFonts w:ascii="Arial" w:hAnsi="Arial"/>
          <w:color w:val="0070C0"/>
          <w:sz w:val="24"/>
          <w:szCs w:val="24"/>
        </w:rPr>
      </w:pPr>
      <w:r w:rsidRPr="00461AED">
        <w:rPr>
          <w:rFonts w:ascii="Arial" w:hAnsi="Arial"/>
          <w:sz w:val="24"/>
          <w:szCs w:val="24"/>
        </w:rPr>
        <w:t>D</w:t>
      </w:r>
      <w:r w:rsidR="00245573" w:rsidRPr="00461AED">
        <w:rPr>
          <w:rFonts w:ascii="Arial" w:hAnsi="Arial"/>
          <w:sz w:val="24"/>
          <w:szCs w:val="24"/>
        </w:rPr>
        <w:t xml:space="preserve">ocument Date: </w:t>
      </w:r>
      <w:r w:rsidR="00891A4F">
        <w:rPr>
          <w:rFonts w:ascii="Arial" w:hAnsi="Arial"/>
          <w:color w:val="auto"/>
          <w:sz w:val="24"/>
          <w:szCs w:val="24"/>
        </w:rPr>
        <w:t>28.07</w:t>
      </w:r>
      <w:r w:rsidR="00842981" w:rsidRPr="00461AED">
        <w:rPr>
          <w:rFonts w:ascii="Arial" w:hAnsi="Arial"/>
          <w:color w:val="auto"/>
          <w:sz w:val="24"/>
          <w:szCs w:val="24"/>
        </w:rPr>
        <w:t>.202</w:t>
      </w:r>
      <w:r w:rsidR="00A93E06" w:rsidRPr="00461AED">
        <w:rPr>
          <w:rFonts w:ascii="Arial" w:hAnsi="Arial"/>
          <w:color w:val="auto"/>
          <w:sz w:val="24"/>
          <w:szCs w:val="24"/>
        </w:rPr>
        <w:t>3</w:t>
      </w:r>
    </w:p>
    <w:p w14:paraId="2E7C1C27" w14:textId="77777777" w:rsidR="005E36C1" w:rsidRPr="00461AED" w:rsidRDefault="005E36C1">
      <w:pPr>
        <w:spacing w:before="0" w:line="260" w:lineRule="exact"/>
        <w:rPr>
          <w:rFonts w:ascii="Arial" w:hAnsi="Arial"/>
          <w:color w:val="0070C0"/>
          <w:sz w:val="20"/>
          <w:szCs w:val="20"/>
          <w:lang w:val="en-US"/>
        </w:rPr>
      </w:pPr>
      <w:r w:rsidRPr="00461AED">
        <w:rPr>
          <w:rFonts w:ascii="Arial" w:hAnsi="Arial"/>
          <w:color w:val="0070C0"/>
          <w:sz w:val="20"/>
          <w:szCs w:val="20"/>
          <w:lang w:val="en-US"/>
        </w:rPr>
        <w:br w:type="page"/>
      </w:r>
    </w:p>
    <w:p w14:paraId="6A50CF3E" w14:textId="77777777" w:rsidR="005E36C1" w:rsidRPr="00461AED" w:rsidRDefault="005E36C1" w:rsidP="00245573">
      <w:pPr>
        <w:pStyle w:val="Body"/>
        <w:rPr>
          <w:rFonts w:ascii="Arial" w:hAnsi="Arial"/>
          <w:sz w:val="20"/>
        </w:rPr>
      </w:pPr>
    </w:p>
    <w:p w14:paraId="392B7DE0" w14:textId="77777777" w:rsidR="00CB63DB" w:rsidRPr="0003612C" w:rsidRDefault="00176BC9" w:rsidP="00334EB6">
      <w:pPr>
        <w:pStyle w:val="Tableofcontents0"/>
        <w:rPr>
          <w:rFonts w:ascii="Arial" w:hAnsi="Arial"/>
          <w:noProof/>
        </w:rPr>
      </w:pPr>
      <w:bookmarkStart w:id="0" w:name="_Toc338421789"/>
      <w:bookmarkStart w:id="1" w:name="_Toc338421826"/>
      <w:r w:rsidRPr="0003612C">
        <w:rPr>
          <w:rFonts w:ascii="Arial" w:hAnsi="Arial"/>
        </w:rPr>
        <w:t>Table of Contents</w:t>
      </w:r>
      <w:bookmarkEnd w:id="0"/>
      <w:bookmarkEnd w:id="1"/>
      <w:r w:rsidR="00560F06" w:rsidRPr="0003612C">
        <w:rPr>
          <w:rFonts w:ascii="Arial" w:hAnsi="Arial"/>
          <w:b/>
          <w:bCs/>
          <w:caps/>
        </w:rPr>
        <w:fldChar w:fldCharType="begin"/>
      </w:r>
      <w:r w:rsidR="00334EB6" w:rsidRPr="0003612C">
        <w:rPr>
          <w:rFonts w:ascii="Arial" w:hAnsi="Arial"/>
          <w:b/>
          <w:bCs/>
          <w:caps/>
        </w:rPr>
        <w:instrText xml:space="preserve"> TOC \o "1-6" </w:instrText>
      </w:r>
      <w:r w:rsidR="00560F06" w:rsidRPr="0003612C">
        <w:rPr>
          <w:rFonts w:ascii="Arial" w:hAnsi="Arial"/>
          <w:b/>
          <w:bCs/>
          <w:caps/>
        </w:rPr>
        <w:fldChar w:fldCharType="separate"/>
      </w:r>
    </w:p>
    <w:p w14:paraId="5488D9FC" w14:textId="77777777" w:rsidR="00CB63DB" w:rsidRPr="0003612C" w:rsidRDefault="00CB63DB">
      <w:pPr>
        <w:pStyle w:val="TOC1"/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Testing Scope</w:t>
      </w:r>
      <w:r w:rsidRPr="0003612C">
        <w:rPr>
          <w:rFonts w:ascii="Arial" w:hAnsi="Arial"/>
        </w:rPr>
        <w:tab/>
      </w:r>
      <w:r w:rsidR="00560F06" w:rsidRPr="0003612C">
        <w:rPr>
          <w:rFonts w:ascii="Arial" w:hAnsi="Arial"/>
        </w:rPr>
        <w:fldChar w:fldCharType="begin"/>
      </w:r>
      <w:r w:rsidRPr="0003612C">
        <w:rPr>
          <w:rFonts w:ascii="Arial" w:hAnsi="Arial"/>
        </w:rPr>
        <w:instrText xml:space="preserve"> PAGEREF _Toc465718303 \h </w:instrText>
      </w:r>
      <w:r w:rsidR="00560F06" w:rsidRPr="0003612C">
        <w:rPr>
          <w:rFonts w:ascii="Arial" w:hAnsi="Arial"/>
        </w:rPr>
      </w:r>
      <w:r w:rsidR="00560F06" w:rsidRPr="0003612C">
        <w:rPr>
          <w:rFonts w:ascii="Arial" w:hAnsi="Arial"/>
        </w:rPr>
        <w:fldChar w:fldCharType="separate"/>
      </w:r>
      <w:r w:rsidR="00007CA6" w:rsidRPr="0003612C">
        <w:rPr>
          <w:rFonts w:ascii="Arial" w:hAnsi="Arial"/>
        </w:rPr>
        <w:t>4</w:t>
      </w:r>
      <w:r w:rsidR="00560F06" w:rsidRPr="0003612C">
        <w:rPr>
          <w:rFonts w:ascii="Arial" w:hAnsi="Arial"/>
        </w:rPr>
        <w:fldChar w:fldCharType="end"/>
      </w:r>
    </w:p>
    <w:p w14:paraId="211F69B2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1.1.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Test Environment</w:t>
      </w:r>
      <w:r w:rsidRPr="0003612C">
        <w:rPr>
          <w:rFonts w:ascii="Arial" w:hAnsi="Arial"/>
        </w:rPr>
        <w:tab/>
      </w:r>
      <w:r w:rsidR="00560F06" w:rsidRPr="0003612C">
        <w:rPr>
          <w:rFonts w:ascii="Arial" w:hAnsi="Arial"/>
        </w:rPr>
        <w:fldChar w:fldCharType="begin"/>
      </w:r>
      <w:r w:rsidRPr="0003612C">
        <w:rPr>
          <w:rFonts w:ascii="Arial" w:hAnsi="Arial"/>
        </w:rPr>
        <w:instrText xml:space="preserve"> PAGEREF _Toc465718304 \h </w:instrText>
      </w:r>
      <w:r w:rsidR="00560F06" w:rsidRPr="0003612C">
        <w:rPr>
          <w:rFonts w:ascii="Arial" w:hAnsi="Arial"/>
        </w:rPr>
      </w:r>
      <w:r w:rsidR="00560F06" w:rsidRPr="0003612C">
        <w:rPr>
          <w:rFonts w:ascii="Arial" w:hAnsi="Arial"/>
        </w:rPr>
        <w:fldChar w:fldCharType="separate"/>
      </w:r>
      <w:r w:rsidR="00007CA6" w:rsidRPr="0003612C">
        <w:rPr>
          <w:rFonts w:ascii="Arial" w:hAnsi="Arial"/>
        </w:rPr>
        <w:t>4</w:t>
      </w:r>
      <w:r w:rsidR="00560F06" w:rsidRPr="0003612C">
        <w:rPr>
          <w:rFonts w:ascii="Arial" w:hAnsi="Arial"/>
        </w:rPr>
        <w:fldChar w:fldCharType="end"/>
      </w:r>
    </w:p>
    <w:p w14:paraId="4D26A0A3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1.2.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Testing Team</w:t>
      </w:r>
      <w:r w:rsidRPr="0003612C">
        <w:rPr>
          <w:rFonts w:ascii="Arial" w:hAnsi="Arial"/>
        </w:rPr>
        <w:tab/>
      </w:r>
      <w:r w:rsidR="005758AB">
        <w:rPr>
          <w:rFonts w:ascii="Arial" w:hAnsi="Arial"/>
        </w:rPr>
        <w:t>5</w:t>
      </w:r>
    </w:p>
    <w:p w14:paraId="5DED7849" w14:textId="77777777" w:rsidR="00CB63DB" w:rsidRPr="0003612C" w:rsidRDefault="00CB63DB">
      <w:pPr>
        <w:pStyle w:val="TOC1"/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Test Results</w:t>
      </w:r>
      <w:r w:rsidRPr="0003612C">
        <w:rPr>
          <w:rFonts w:ascii="Arial" w:hAnsi="Arial"/>
        </w:rPr>
        <w:tab/>
      </w:r>
      <w:r w:rsidR="005758AB">
        <w:rPr>
          <w:rFonts w:ascii="Arial" w:hAnsi="Arial"/>
        </w:rPr>
        <w:t>6</w:t>
      </w:r>
    </w:p>
    <w:p w14:paraId="7A2C7802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1.3.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Executed Test Cases</w:t>
      </w:r>
      <w:r w:rsidRPr="0003612C">
        <w:rPr>
          <w:rFonts w:ascii="Arial" w:hAnsi="Arial"/>
        </w:rPr>
        <w:tab/>
      </w:r>
      <w:r w:rsidR="005758AB">
        <w:rPr>
          <w:rFonts w:ascii="Arial" w:hAnsi="Arial"/>
        </w:rPr>
        <w:t>6</w:t>
      </w:r>
    </w:p>
    <w:p w14:paraId="1704EFB9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1.4.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Exploratory testing</w:t>
      </w:r>
      <w:r w:rsidRPr="0003612C">
        <w:rPr>
          <w:rFonts w:ascii="Arial" w:hAnsi="Arial"/>
        </w:rPr>
        <w:tab/>
      </w:r>
      <w:r w:rsidR="005758AB">
        <w:rPr>
          <w:rFonts w:ascii="Arial" w:hAnsi="Arial"/>
        </w:rPr>
        <w:t>6</w:t>
      </w:r>
    </w:p>
    <w:p w14:paraId="336D3D96" w14:textId="77777777" w:rsidR="00CB63DB" w:rsidRPr="0003612C" w:rsidRDefault="00CB63DB">
      <w:pPr>
        <w:pStyle w:val="TOC1"/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Defects</w:t>
      </w:r>
      <w:r w:rsidRPr="0003612C">
        <w:rPr>
          <w:rFonts w:ascii="Arial" w:hAnsi="Arial"/>
        </w:rPr>
        <w:tab/>
      </w:r>
      <w:r w:rsidR="005758AB">
        <w:rPr>
          <w:rFonts w:ascii="Arial" w:hAnsi="Arial"/>
        </w:rPr>
        <w:t>7</w:t>
      </w:r>
    </w:p>
    <w:p w14:paraId="00E071DF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1.5.</w:t>
      </w:r>
      <w:r w:rsidR="005758AB">
        <w:rPr>
          <w:rFonts w:ascii="Arial" w:hAnsi="Arial"/>
        </w:rPr>
        <w:t>D</w:t>
      </w:r>
      <w:r w:rsidRPr="0003612C">
        <w:rPr>
          <w:rFonts w:ascii="Arial" w:hAnsi="Arial"/>
        </w:rPr>
        <w:t>efects</w:t>
      </w:r>
      <w:r w:rsidRPr="0003612C">
        <w:rPr>
          <w:rFonts w:ascii="Arial" w:hAnsi="Arial"/>
        </w:rPr>
        <w:tab/>
      </w:r>
      <w:r w:rsidR="00215E6E">
        <w:rPr>
          <w:rFonts w:ascii="Arial" w:hAnsi="Arial"/>
        </w:rPr>
        <w:t>7</w:t>
      </w:r>
    </w:p>
    <w:p w14:paraId="3D7D2B57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1.6.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Validated bugs</w:t>
      </w:r>
      <w:r w:rsidRPr="0003612C">
        <w:rPr>
          <w:rFonts w:ascii="Arial" w:hAnsi="Arial"/>
        </w:rPr>
        <w:tab/>
      </w:r>
      <w:r w:rsidR="00215E6E">
        <w:rPr>
          <w:rFonts w:ascii="Arial" w:hAnsi="Arial"/>
        </w:rPr>
        <w:t>7</w:t>
      </w:r>
    </w:p>
    <w:p w14:paraId="05F46C58" w14:textId="77777777" w:rsidR="00CB63DB" w:rsidRPr="0003612C" w:rsidRDefault="00CB63DB">
      <w:pPr>
        <w:pStyle w:val="TOC2"/>
        <w:tabs>
          <w:tab w:val="left" w:pos="1200"/>
        </w:tabs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1.7.</w:t>
      </w:r>
      <w:r w:rsidRPr="0003612C">
        <w:rPr>
          <w:rFonts w:ascii="Arial" w:eastAsiaTheme="minorEastAsia" w:hAnsi="Arial"/>
          <w:color w:val="auto"/>
          <w:lang w:val="en-US"/>
        </w:rPr>
        <w:tab/>
      </w:r>
      <w:r w:rsidRPr="0003612C">
        <w:rPr>
          <w:rFonts w:ascii="Arial" w:hAnsi="Arial"/>
        </w:rPr>
        <w:t>Old bugs still open</w:t>
      </w:r>
      <w:r w:rsidRPr="0003612C">
        <w:rPr>
          <w:rFonts w:ascii="Arial" w:hAnsi="Arial"/>
        </w:rPr>
        <w:tab/>
      </w:r>
      <w:r w:rsidR="00215E6E">
        <w:rPr>
          <w:rFonts w:ascii="Arial" w:hAnsi="Arial"/>
        </w:rPr>
        <w:t>7</w:t>
      </w:r>
    </w:p>
    <w:p w14:paraId="0CED32B4" w14:textId="77777777" w:rsidR="00CB63DB" w:rsidRPr="0003612C" w:rsidRDefault="00CB63DB">
      <w:pPr>
        <w:pStyle w:val="TOC1"/>
        <w:rPr>
          <w:rFonts w:ascii="Arial" w:eastAsiaTheme="minorEastAsia" w:hAnsi="Arial"/>
          <w:color w:val="auto"/>
          <w:lang w:val="en-US"/>
        </w:rPr>
      </w:pPr>
      <w:r w:rsidRPr="0003612C">
        <w:rPr>
          <w:rFonts w:ascii="Arial" w:hAnsi="Arial"/>
        </w:rPr>
        <w:t>Conclusions</w:t>
      </w:r>
      <w:r w:rsidRPr="0003612C">
        <w:rPr>
          <w:rFonts w:ascii="Arial" w:hAnsi="Arial"/>
        </w:rPr>
        <w:tab/>
      </w:r>
      <w:r w:rsidR="00215E6E">
        <w:rPr>
          <w:rFonts w:ascii="Arial" w:hAnsi="Arial"/>
        </w:rPr>
        <w:t>8</w:t>
      </w:r>
    </w:p>
    <w:p w14:paraId="02BEE8DA" w14:textId="77777777" w:rsidR="00F94C69" w:rsidRPr="00BC2BEB" w:rsidRDefault="00560F06" w:rsidP="001C3F82">
      <w:pPr>
        <w:pStyle w:val="InfoParagraph1"/>
        <w:rPr>
          <w:rFonts w:ascii="Arial" w:hAnsi="Arial" w:cs="Arial"/>
          <w:sz w:val="20"/>
          <w:szCs w:val="20"/>
        </w:rPr>
      </w:pPr>
      <w:r w:rsidRPr="0003612C">
        <w:rPr>
          <w:rFonts w:ascii="Arial" w:hAnsi="Arial" w:cs="Arial"/>
          <w:b/>
          <w:bCs/>
          <w:caps/>
          <w:sz w:val="24"/>
          <w:szCs w:val="24"/>
        </w:rPr>
        <w:fldChar w:fldCharType="end"/>
      </w:r>
      <w:r w:rsidR="00281AAC" w:rsidRPr="00BC2BEB">
        <w:rPr>
          <w:rFonts w:ascii="Arial" w:hAnsi="Arial" w:cs="Arial"/>
          <w:sz w:val="20"/>
          <w:szCs w:val="20"/>
        </w:rPr>
        <w:br w:type="page"/>
      </w:r>
      <w:bookmarkStart w:id="2" w:name="_Toc381091466"/>
    </w:p>
    <w:p w14:paraId="70F7B548" w14:textId="77777777" w:rsidR="007C688E" w:rsidRPr="0003612C" w:rsidRDefault="007C688E" w:rsidP="00E434F9">
      <w:pPr>
        <w:pStyle w:val="Heading1"/>
      </w:pPr>
      <w:bookmarkStart w:id="3" w:name="_Toc302146247"/>
      <w:bookmarkStart w:id="4" w:name="_Toc465718303"/>
      <w:bookmarkStart w:id="5" w:name="_Toc440274109"/>
      <w:r w:rsidRPr="0003612C">
        <w:lastRenderedPageBreak/>
        <w:t>Testing Scope</w:t>
      </w:r>
      <w:bookmarkEnd w:id="3"/>
      <w:bookmarkEnd w:id="4"/>
    </w:p>
    <w:p w14:paraId="69F26CF0" w14:textId="77777777" w:rsidR="00822D78" w:rsidRPr="0003612C" w:rsidRDefault="00822D78" w:rsidP="00822D78">
      <w:pPr>
        <w:pStyle w:val="Body"/>
        <w:rPr>
          <w:rFonts w:ascii="Arial" w:hAnsi="Arial"/>
          <w:sz w:val="24"/>
          <w:szCs w:val="24"/>
        </w:rPr>
      </w:pPr>
    </w:p>
    <w:tbl>
      <w:tblPr>
        <w:tblStyle w:val="TableGrid"/>
        <w:tblW w:w="973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90"/>
        <w:gridCol w:w="2070"/>
        <w:gridCol w:w="2517"/>
      </w:tblGrid>
      <w:tr w:rsidR="00822D78" w:rsidRPr="0003612C" w14:paraId="467D9350" w14:textId="77777777" w:rsidTr="000A7524">
        <w:trPr>
          <w:trHeight w:val="500"/>
          <w:tblHeader/>
        </w:trPr>
        <w:tc>
          <w:tcPr>
            <w:tcW w:w="3258" w:type="dxa"/>
            <w:shd w:val="clear" w:color="auto" w:fill="F2F2F2" w:themeFill="background1" w:themeFillShade="F2"/>
            <w:vAlign w:val="bottom"/>
          </w:tcPr>
          <w:p w14:paraId="144A259B" w14:textId="5D6A685A" w:rsidR="00822D78" w:rsidRPr="0003612C" w:rsidRDefault="00822D78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7B916CCB" w14:textId="77777777" w:rsidR="00822D78" w:rsidRPr="0003612C" w:rsidRDefault="00822D78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15079E83" w14:textId="77777777" w:rsidR="00822D78" w:rsidRPr="0003612C" w:rsidRDefault="00822D78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058B751" w14:textId="77777777" w:rsidR="00822D78" w:rsidRPr="0003612C" w:rsidRDefault="00822D78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De</w:t>
            </w:r>
            <w:r w:rsidR="00F441D2" w:rsidRPr="0003612C">
              <w:rPr>
                <w:rFonts w:ascii="Arial" w:hAnsi="Arial"/>
              </w:rPr>
              <w:t>p</w:t>
            </w:r>
            <w:r w:rsidRPr="0003612C">
              <w:rPr>
                <w:rFonts w:ascii="Arial" w:hAnsi="Arial"/>
              </w:rPr>
              <w:t>loyment Date</w:t>
            </w:r>
          </w:p>
        </w:tc>
      </w:tr>
      <w:tr w:rsidR="00822D78" w:rsidRPr="0003612C" w14:paraId="3B61FEA5" w14:textId="77777777" w:rsidTr="000A7524">
        <w:trPr>
          <w:trHeight w:val="500"/>
        </w:trPr>
        <w:tc>
          <w:tcPr>
            <w:tcW w:w="3258" w:type="dxa"/>
          </w:tcPr>
          <w:p w14:paraId="602980CB" w14:textId="358E3475" w:rsidR="000A7524" w:rsidRPr="00E46995" w:rsidRDefault="00E46995" w:rsidP="00E46995">
            <w:pPr>
              <w:pStyle w:val="InfoParagraph1"/>
              <w:spacing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League of Legends </w:t>
            </w: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Wildrift</w:t>
            </w:r>
            <w:proofErr w:type="spellEnd"/>
          </w:p>
        </w:tc>
        <w:tc>
          <w:tcPr>
            <w:tcW w:w="1890" w:type="dxa"/>
          </w:tcPr>
          <w:p w14:paraId="333ECE21" w14:textId="4A0E4C06" w:rsidR="00822D78" w:rsidRPr="0003612C" w:rsidRDefault="00891A4F" w:rsidP="00CA72D7">
            <w:pPr>
              <w:pStyle w:val="InfoParagraph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2023.07.28 – 2023.08</w:t>
            </w:r>
            <w:r w:rsidR="005B13DE" w:rsidRPr="0003612C">
              <w:rPr>
                <w:rFonts w:ascii="Arial" w:hAnsi="Arial" w:cs="Arial"/>
                <w:b/>
                <w:color w:val="auto"/>
                <w:sz w:val="24"/>
                <w:szCs w:val="24"/>
              </w:rPr>
              <w:t>.</w:t>
            </w:r>
            <w:r w:rsidR="008624B7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04740C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B768E6D" w14:textId="16F83DB9" w:rsidR="00822D78" w:rsidRPr="0003612C" w:rsidRDefault="001B5D51" w:rsidP="00CA72D7">
            <w:pPr>
              <w:pStyle w:val="InfoParagraph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4.3.0.6993</w:t>
            </w:r>
          </w:p>
        </w:tc>
        <w:tc>
          <w:tcPr>
            <w:tcW w:w="2517" w:type="dxa"/>
          </w:tcPr>
          <w:p w14:paraId="5E42952E" w14:textId="4EC3FA31" w:rsidR="00822D78" w:rsidRPr="0003612C" w:rsidRDefault="003F6A65" w:rsidP="00CA72D7">
            <w:pPr>
              <w:pStyle w:val="InfoParagraph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26.08</w:t>
            </w:r>
            <w:r w:rsidR="005B13DE" w:rsidRPr="0003612C">
              <w:rPr>
                <w:rFonts w:ascii="Arial" w:hAnsi="Arial" w:cs="Arial"/>
                <w:b/>
                <w:color w:val="auto"/>
                <w:sz w:val="24"/>
                <w:szCs w:val="24"/>
              </w:rPr>
              <w:t>.20</w:t>
            </w:r>
            <w:r w:rsidR="00836FAE">
              <w:rPr>
                <w:rFonts w:ascii="Arial" w:hAnsi="Arial" w:cs="Arial"/>
                <w:b/>
                <w:color w:val="auto"/>
                <w:sz w:val="24"/>
                <w:szCs w:val="24"/>
              </w:rPr>
              <w:t>23</w:t>
            </w:r>
          </w:p>
        </w:tc>
      </w:tr>
      <w:tr w:rsidR="003F6A65" w:rsidRPr="0003612C" w14:paraId="53BFECB6" w14:textId="77777777" w:rsidTr="000A7524">
        <w:trPr>
          <w:trHeight w:val="604"/>
        </w:trPr>
        <w:tc>
          <w:tcPr>
            <w:tcW w:w="3258" w:type="dxa"/>
          </w:tcPr>
          <w:p w14:paraId="3972E03A" w14:textId="738B9148" w:rsidR="003F6A65" w:rsidRPr="0003612C" w:rsidRDefault="0004740C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Registration and Login</w:t>
            </w:r>
          </w:p>
        </w:tc>
        <w:tc>
          <w:tcPr>
            <w:tcW w:w="1890" w:type="dxa"/>
          </w:tcPr>
          <w:p w14:paraId="0710D436" w14:textId="09F9B416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2BA9C581" w14:textId="11F4FEED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2B0AADF2" w14:textId="7EE47A46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31F5DBF6" w14:textId="77777777" w:rsidTr="000A7524">
        <w:trPr>
          <w:trHeight w:val="604"/>
        </w:trPr>
        <w:tc>
          <w:tcPr>
            <w:tcW w:w="3258" w:type="dxa"/>
          </w:tcPr>
          <w:p w14:paraId="04E8ED1E" w14:textId="50461CCE" w:rsidR="003F6A65" w:rsidRPr="0003612C" w:rsidRDefault="0004740C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Home Screen</w:t>
            </w:r>
          </w:p>
        </w:tc>
        <w:tc>
          <w:tcPr>
            <w:tcW w:w="1890" w:type="dxa"/>
          </w:tcPr>
          <w:p w14:paraId="76DD5A0F" w14:textId="2107E2EE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24D4DA33" w14:textId="7D3A638A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14C3ADF9" w14:textId="4409A4A9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587C7C5A" w14:textId="77777777" w:rsidTr="000A7524">
        <w:trPr>
          <w:trHeight w:val="500"/>
        </w:trPr>
        <w:tc>
          <w:tcPr>
            <w:tcW w:w="3258" w:type="dxa"/>
          </w:tcPr>
          <w:p w14:paraId="4004302D" w14:textId="25E1955F" w:rsidR="003F6A65" w:rsidRPr="00836FAE" w:rsidRDefault="0004740C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</w:t>
            </w:r>
          </w:p>
        </w:tc>
        <w:tc>
          <w:tcPr>
            <w:tcW w:w="1890" w:type="dxa"/>
          </w:tcPr>
          <w:p w14:paraId="7BB916F2" w14:textId="1AA1B915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06B231A3" w14:textId="51D9D211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7D26E718" w14:textId="2C5CB377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4CD4AFAD" w14:textId="77777777" w:rsidTr="000A7524">
        <w:trPr>
          <w:trHeight w:val="500"/>
        </w:trPr>
        <w:tc>
          <w:tcPr>
            <w:tcW w:w="3258" w:type="dxa"/>
          </w:tcPr>
          <w:p w14:paraId="3ABB739E" w14:textId="11E796B8" w:rsidR="003F6A65" w:rsidRPr="0003612C" w:rsidRDefault="0004740C" w:rsidP="000A7524">
            <w:pPr>
              <w:ind w:right="-378"/>
              <w:rPr>
                <w:rFonts w:ascii="Arial" w:hAnsi="Arial"/>
              </w:rPr>
            </w:pPr>
            <w:r>
              <w:rPr>
                <w:rFonts w:ascii="Arial" w:hAnsi="Arial"/>
              </w:rPr>
              <w:t>Store</w:t>
            </w:r>
          </w:p>
        </w:tc>
        <w:tc>
          <w:tcPr>
            <w:tcW w:w="1890" w:type="dxa"/>
          </w:tcPr>
          <w:p w14:paraId="444F55F5" w14:textId="30BB94B4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32A15E83" w14:textId="13040FB0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73B39E81" w14:textId="1DDA9759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3824BD55" w14:textId="77777777" w:rsidTr="000A7524">
        <w:trPr>
          <w:trHeight w:val="500"/>
        </w:trPr>
        <w:tc>
          <w:tcPr>
            <w:tcW w:w="3258" w:type="dxa"/>
          </w:tcPr>
          <w:p w14:paraId="16646095" w14:textId="447DAD32" w:rsidR="003F6A65" w:rsidRPr="0003612C" w:rsidRDefault="0004740C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Profile</w:t>
            </w:r>
          </w:p>
        </w:tc>
        <w:tc>
          <w:tcPr>
            <w:tcW w:w="1890" w:type="dxa"/>
          </w:tcPr>
          <w:p w14:paraId="23D9FAB7" w14:textId="090F364A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7C73F600" w14:textId="18C3EB82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07B14EB2" w14:textId="2F2E92B9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5235651D" w14:textId="77777777" w:rsidTr="000A7524">
        <w:trPr>
          <w:trHeight w:val="500"/>
        </w:trPr>
        <w:tc>
          <w:tcPr>
            <w:tcW w:w="3258" w:type="dxa"/>
          </w:tcPr>
          <w:p w14:paraId="74804855" w14:textId="44BCF019" w:rsidR="003F6A65" w:rsidRPr="0003612C" w:rsidRDefault="0004740C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UI</w:t>
            </w:r>
          </w:p>
        </w:tc>
        <w:tc>
          <w:tcPr>
            <w:tcW w:w="1890" w:type="dxa"/>
          </w:tcPr>
          <w:p w14:paraId="7863D8A4" w14:textId="08F2B9F6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297AFDD8" w14:textId="5F73692C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6E692175" w14:textId="69969B04" w:rsidR="003F6A65" w:rsidRPr="0003612C" w:rsidRDefault="003F6A65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175BF946" w14:textId="77777777" w:rsidTr="000A7524">
        <w:trPr>
          <w:trHeight w:val="500"/>
        </w:trPr>
        <w:tc>
          <w:tcPr>
            <w:tcW w:w="3258" w:type="dxa"/>
          </w:tcPr>
          <w:p w14:paraId="6574DAAE" w14:textId="1494E58B" w:rsidR="003F6A65" w:rsidRPr="00836FAE" w:rsidRDefault="0004740C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Settings</w:t>
            </w:r>
          </w:p>
        </w:tc>
        <w:tc>
          <w:tcPr>
            <w:tcW w:w="1890" w:type="dxa"/>
          </w:tcPr>
          <w:p w14:paraId="4EF63A8C" w14:textId="1A06E681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5730F7EE" w14:textId="423F1B5F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0CA454F5" w14:textId="0A09E74D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3F6A65" w:rsidRPr="0003612C" w14:paraId="0CB9B368" w14:textId="77777777" w:rsidTr="000A7524">
        <w:trPr>
          <w:trHeight w:val="500"/>
        </w:trPr>
        <w:tc>
          <w:tcPr>
            <w:tcW w:w="3258" w:type="dxa"/>
          </w:tcPr>
          <w:p w14:paraId="3E76A3BC" w14:textId="6F47CA8B" w:rsidR="003F6A65" w:rsidRPr="0003612C" w:rsidRDefault="0004740C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Usability</w:t>
            </w:r>
          </w:p>
        </w:tc>
        <w:tc>
          <w:tcPr>
            <w:tcW w:w="1890" w:type="dxa"/>
          </w:tcPr>
          <w:p w14:paraId="68742AB4" w14:textId="57566296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</w:t>
            </w:r>
            <w:r w:rsidR="0004740C">
              <w:rPr>
                <w:rFonts w:ascii="Arial" w:hAnsi="Arial"/>
                <w:b/>
                <w:color w:val="auto"/>
              </w:rPr>
              <w:t>3</w:t>
            </w:r>
          </w:p>
        </w:tc>
        <w:tc>
          <w:tcPr>
            <w:tcW w:w="2070" w:type="dxa"/>
          </w:tcPr>
          <w:p w14:paraId="4B971933" w14:textId="1101120E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7EAEA33F" w14:textId="711E53C9" w:rsidR="003F6A65" w:rsidRPr="0003612C" w:rsidRDefault="003F6A65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</w:tr>
      <w:tr w:rsidR="0004740C" w:rsidRPr="0003612C" w14:paraId="1AFE4140" w14:textId="77777777" w:rsidTr="000A7524">
        <w:trPr>
          <w:trHeight w:val="500"/>
        </w:trPr>
        <w:tc>
          <w:tcPr>
            <w:tcW w:w="3258" w:type="dxa"/>
          </w:tcPr>
          <w:p w14:paraId="39553C09" w14:textId="058BF8E7" w:rsidR="0004740C" w:rsidRDefault="0004740C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Compatibility</w:t>
            </w:r>
          </w:p>
        </w:tc>
        <w:tc>
          <w:tcPr>
            <w:tcW w:w="1890" w:type="dxa"/>
          </w:tcPr>
          <w:p w14:paraId="15ECF705" w14:textId="1290FC3C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  <w:tc>
          <w:tcPr>
            <w:tcW w:w="2070" w:type="dxa"/>
          </w:tcPr>
          <w:p w14:paraId="3ECD34D0" w14:textId="5F2935EE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616FD9AA" w14:textId="3AD40CAF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 xml:space="preserve">23               </w:t>
            </w:r>
          </w:p>
        </w:tc>
      </w:tr>
      <w:tr w:rsidR="0004740C" w:rsidRPr="0003612C" w14:paraId="30D6E31E" w14:textId="77777777" w:rsidTr="000A7524">
        <w:trPr>
          <w:trHeight w:val="500"/>
        </w:trPr>
        <w:tc>
          <w:tcPr>
            <w:tcW w:w="3258" w:type="dxa"/>
          </w:tcPr>
          <w:p w14:paraId="50465840" w14:textId="65D868CB" w:rsidR="0004740C" w:rsidRDefault="0004740C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Performance</w:t>
            </w:r>
          </w:p>
        </w:tc>
        <w:tc>
          <w:tcPr>
            <w:tcW w:w="1890" w:type="dxa"/>
          </w:tcPr>
          <w:p w14:paraId="35B475AE" w14:textId="29104AF4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2023.07.28 – 2023.08</w:t>
            </w:r>
            <w:r w:rsidRPr="0003612C">
              <w:rPr>
                <w:rFonts w:ascii="Arial" w:hAnsi="Arial"/>
                <w:b/>
                <w:color w:val="auto"/>
              </w:rPr>
              <w:t>.</w:t>
            </w:r>
            <w:r>
              <w:rPr>
                <w:rFonts w:ascii="Arial" w:hAnsi="Arial"/>
                <w:b/>
                <w:color w:val="auto"/>
              </w:rPr>
              <w:t>23</w:t>
            </w:r>
          </w:p>
        </w:tc>
        <w:tc>
          <w:tcPr>
            <w:tcW w:w="2070" w:type="dxa"/>
          </w:tcPr>
          <w:p w14:paraId="6713534C" w14:textId="71183938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4.3.0.6993</w:t>
            </w:r>
          </w:p>
        </w:tc>
        <w:tc>
          <w:tcPr>
            <w:tcW w:w="2517" w:type="dxa"/>
          </w:tcPr>
          <w:p w14:paraId="6B6F8890" w14:textId="49581D98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26.08</w:t>
            </w:r>
            <w:r w:rsidRPr="0003612C">
              <w:rPr>
                <w:rFonts w:ascii="Arial" w:hAnsi="Arial"/>
                <w:b/>
                <w:color w:val="auto"/>
              </w:rPr>
              <w:t>.20</w:t>
            </w:r>
            <w:r>
              <w:rPr>
                <w:rFonts w:ascii="Arial" w:hAnsi="Arial"/>
                <w:b/>
                <w:color w:val="auto"/>
              </w:rPr>
              <w:t xml:space="preserve">23               </w:t>
            </w:r>
          </w:p>
        </w:tc>
      </w:tr>
      <w:tr w:rsidR="0004740C" w:rsidRPr="0003612C" w14:paraId="6BDFD8C5" w14:textId="77777777" w:rsidTr="000A7524">
        <w:trPr>
          <w:trHeight w:val="500"/>
        </w:trPr>
        <w:tc>
          <w:tcPr>
            <w:tcW w:w="3258" w:type="dxa"/>
          </w:tcPr>
          <w:p w14:paraId="29DB37AB" w14:textId="77777777" w:rsidR="0004740C" w:rsidRDefault="0004740C" w:rsidP="002C7CCD">
            <w:pPr>
              <w:rPr>
                <w:rFonts w:ascii="Arial" w:hAnsi="Arial"/>
              </w:rPr>
            </w:pPr>
          </w:p>
        </w:tc>
        <w:tc>
          <w:tcPr>
            <w:tcW w:w="1890" w:type="dxa"/>
          </w:tcPr>
          <w:p w14:paraId="59F35903" w14:textId="77777777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</w:p>
        </w:tc>
        <w:tc>
          <w:tcPr>
            <w:tcW w:w="2070" w:type="dxa"/>
          </w:tcPr>
          <w:p w14:paraId="67AAA347" w14:textId="77777777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</w:p>
        </w:tc>
        <w:tc>
          <w:tcPr>
            <w:tcW w:w="2517" w:type="dxa"/>
          </w:tcPr>
          <w:p w14:paraId="1846B6CF" w14:textId="77777777" w:rsidR="0004740C" w:rsidRDefault="0004740C" w:rsidP="002C7CCD">
            <w:pPr>
              <w:rPr>
                <w:rFonts w:ascii="Arial" w:hAnsi="Arial"/>
                <w:b/>
                <w:color w:val="auto"/>
              </w:rPr>
            </w:pPr>
          </w:p>
        </w:tc>
      </w:tr>
    </w:tbl>
    <w:p w14:paraId="7C534B4D" w14:textId="4A1B9762" w:rsidR="002D6E82" w:rsidRDefault="005E36C1" w:rsidP="002D6E82">
      <w:pPr>
        <w:pStyle w:val="Heading2"/>
      </w:pPr>
      <w:bookmarkStart w:id="6" w:name="_Toc465718304"/>
      <w:r w:rsidRPr="0003612C">
        <w:t xml:space="preserve">Test </w:t>
      </w:r>
      <w:r w:rsidR="007C688E" w:rsidRPr="0003612C">
        <w:t>Environment</w:t>
      </w:r>
      <w:bookmarkEnd w:id="6"/>
    </w:p>
    <w:p w14:paraId="57ED493E" w14:textId="77777777" w:rsidR="00616FF2" w:rsidRPr="00616FF2" w:rsidRDefault="00616FF2" w:rsidP="00616FF2"/>
    <w:p w14:paraId="51273C92" w14:textId="77777777" w:rsidR="002D6E82" w:rsidRDefault="002D6E82" w:rsidP="002D6E82"/>
    <w:p w14:paraId="694B94AA" w14:textId="77777777" w:rsidR="002D6E82" w:rsidRDefault="002D6E82" w:rsidP="002D6E82"/>
    <w:p w14:paraId="13931F9E" w14:textId="77777777" w:rsidR="002D6E82" w:rsidRDefault="002D6E82" w:rsidP="002D6E82"/>
    <w:p w14:paraId="0E30AC6B" w14:textId="77777777" w:rsidR="002D6E82" w:rsidRPr="002D6E82" w:rsidRDefault="002D6E82" w:rsidP="002D6E82"/>
    <w:tbl>
      <w:tblPr>
        <w:tblStyle w:val="TableGrid"/>
        <w:tblpPr w:leftFromText="180" w:rightFromText="180" w:vertAnchor="page" w:horzAnchor="margin" w:tblpY="2989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03612C" w14:paraId="54E29BE8" w14:textId="77777777" w:rsidTr="00616FF2">
        <w:trPr>
          <w:trHeight w:val="500"/>
          <w:tblHeader/>
        </w:trPr>
        <w:tc>
          <w:tcPr>
            <w:tcW w:w="3060" w:type="dxa"/>
            <w:shd w:val="clear" w:color="auto" w:fill="F79646" w:themeFill="accent6"/>
            <w:vAlign w:val="bottom"/>
          </w:tcPr>
          <w:p w14:paraId="4C69B72A" w14:textId="77777777" w:rsidR="007C688E" w:rsidRPr="001C645B" w:rsidRDefault="00822D78" w:rsidP="00616FF2">
            <w:pPr>
              <w:rPr>
                <w:rFonts w:ascii="Arial" w:hAnsi="Arial"/>
                <w:b/>
              </w:rPr>
            </w:pPr>
            <w:r w:rsidRPr="001C645B">
              <w:rPr>
                <w:rFonts w:ascii="Arial" w:hAnsi="Arial"/>
                <w:b/>
              </w:rPr>
              <w:t>Test Environment</w:t>
            </w:r>
          </w:p>
        </w:tc>
        <w:tc>
          <w:tcPr>
            <w:tcW w:w="3510" w:type="dxa"/>
            <w:shd w:val="clear" w:color="auto" w:fill="F79646" w:themeFill="accent6"/>
            <w:vAlign w:val="bottom"/>
          </w:tcPr>
          <w:p w14:paraId="0EA49E74" w14:textId="77777777" w:rsidR="007C688E" w:rsidRPr="001C645B" w:rsidRDefault="007C688E" w:rsidP="00616FF2">
            <w:pPr>
              <w:rPr>
                <w:rFonts w:ascii="Arial" w:hAnsi="Arial"/>
                <w:b/>
              </w:rPr>
            </w:pPr>
            <w:r w:rsidRPr="001C645B">
              <w:rPr>
                <w:rFonts w:ascii="Arial" w:hAnsi="Arial"/>
                <w:b/>
              </w:rPr>
              <w:t>Software Details</w:t>
            </w:r>
          </w:p>
        </w:tc>
        <w:tc>
          <w:tcPr>
            <w:tcW w:w="2786" w:type="dxa"/>
            <w:shd w:val="clear" w:color="auto" w:fill="F79646" w:themeFill="accent6"/>
            <w:vAlign w:val="bottom"/>
          </w:tcPr>
          <w:p w14:paraId="5C5F7399" w14:textId="77777777" w:rsidR="007C688E" w:rsidRPr="001C645B" w:rsidRDefault="007C688E" w:rsidP="00616FF2">
            <w:pPr>
              <w:rPr>
                <w:rFonts w:ascii="Arial" w:hAnsi="Arial"/>
                <w:b/>
              </w:rPr>
            </w:pPr>
            <w:r w:rsidRPr="001C645B">
              <w:rPr>
                <w:rFonts w:ascii="Arial" w:hAnsi="Arial"/>
                <w:b/>
              </w:rPr>
              <w:t>Comments</w:t>
            </w:r>
          </w:p>
        </w:tc>
      </w:tr>
      <w:tr w:rsidR="00165714" w:rsidRPr="0003612C" w14:paraId="75002A25" w14:textId="77777777" w:rsidTr="00616FF2">
        <w:trPr>
          <w:trHeight w:val="899"/>
        </w:trPr>
        <w:tc>
          <w:tcPr>
            <w:tcW w:w="3060" w:type="dxa"/>
            <w:vMerge w:val="restart"/>
            <w:vAlign w:val="center"/>
          </w:tcPr>
          <w:p w14:paraId="1483FFA1" w14:textId="64A45EB0" w:rsidR="00165714" w:rsidRPr="0003612C" w:rsidRDefault="00165714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28AC835" w14:textId="089DAC9C" w:rsidR="00165714" w:rsidRPr="0003612C" w:rsidRDefault="00165714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03612C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OS:</w:t>
            </w:r>
            <w:r w:rsidR="000A14FC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891A4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Android</w:t>
            </w:r>
            <w:r w:rsidR="00616FF2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11</w:t>
            </w:r>
            <w:r w:rsidR="00F538BE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, IOS</w:t>
            </w:r>
          </w:p>
        </w:tc>
        <w:tc>
          <w:tcPr>
            <w:tcW w:w="2786" w:type="dxa"/>
          </w:tcPr>
          <w:p w14:paraId="2088B6C9" w14:textId="37D8FEBC" w:rsidR="00616FF2" w:rsidRPr="0003612C" w:rsidRDefault="00616FF2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Tested on: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Black Shark 4 Pro,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Iphone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11, Samsung Galaxy Tab 8</w:t>
            </w:r>
          </w:p>
          <w:p w14:paraId="612F774A" w14:textId="451FC589" w:rsidR="00165714" w:rsidRPr="0003612C" w:rsidRDefault="00165714" w:rsidP="00616FF2">
            <w:pPr>
              <w:pStyle w:val="InfoParagraph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714" w:rsidRPr="0003612C" w14:paraId="45C42EE0" w14:textId="77777777" w:rsidTr="00616FF2">
        <w:trPr>
          <w:trHeight w:val="58"/>
        </w:trPr>
        <w:tc>
          <w:tcPr>
            <w:tcW w:w="3060" w:type="dxa"/>
            <w:vMerge/>
          </w:tcPr>
          <w:p w14:paraId="225DCC99" w14:textId="77777777" w:rsidR="00165714" w:rsidRPr="0003612C" w:rsidRDefault="00165714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37EC681" w14:textId="38D8AF65" w:rsidR="00165714" w:rsidRPr="0003612C" w:rsidRDefault="00165714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191E9D4" w14:textId="77777777" w:rsidR="00165714" w:rsidRPr="0003612C" w:rsidRDefault="00165714" w:rsidP="00616FF2">
            <w:pPr>
              <w:pStyle w:val="InfoParagraph1"/>
              <w:rPr>
                <w:rFonts w:ascii="Arial" w:hAnsi="Arial" w:cs="Arial"/>
                <w:sz w:val="24"/>
                <w:szCs w:val="24"/>
              </w:rPr>
            </w:pPr>
            <w:bookmarkStart w:id="7" w:name="_GoBack"/>
            <w:bookmarkEnd w:id="7"/>
          </w:p>
        </w:tc>
      </w:tr>
      <w:tr w:rsidR="00165714" w:rsidRPr="0003612C" w14:paraId="3DD1422C" w14:textId="77777777" w:rsidTr="00616FF2">
        <w:trPr>
          <w:trHeight w:val="368"/>
        </w:trPr>
        <w:tc>
          <w:tcPr>
            <w:tcW w:w="3060" w:type="dxa"/>
            <w:vMerge/>
          </w:tcPr>
          <w:p w14:paraId="12471E72" w14:textId="77777777" w:rsidR="00165714" w:rsidRPr="0003612C" w:rsidRDefault="00165714" w:rsidP="00616FF2">
            <w:pPr>
              <w:rPr>
                <w:rFonts w:ascii="Arial" w:hAnsi="Arial"/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4D67B170" w14:textId="563A0C2D" w:rsidR="00165714" w:rsidRPr="0003612C" w:rsidRDefault="00165714" w:rsidP="00616FF2">
            <w:pPr>
              <w:pStyle w:val="InfoParagraph1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786" w:type="dxa"/>
          </w:tcPr>
          <w:p w14:paraId="1E0EEE1B" w14:textId="77777777" w:rsidR="00165714" w:rsidRPr="0003612C" w:rsidRDefault="00165714" w:rsidP="00616FF2">
            <w:pPr>
              <w:rPr>
                <w:rFonts w:ascii="Arial" w:hAnsi="Arial"/>
              </w:rPr>
            </w:pPr>
          </w:p>
        </w:tc>
      </w:tr>
    </w:tbl>
    <w:p w14:paraId="3F93422B" w14:textId="77777777" w:rsidR="00524A7A" w:rsidRPr="001C645B" w:rsidRDefault="007C688E" w:rsidP="0023770A">
      <w:pPr>
        <w:pStyle w:val="Heading2"/>
      </w:pPr>
      <w:bookmarkStart w:id="8" w:name="_Toc465718305"/>
      <w:r w:rsidRPr="001C645B">
        <w:t>Testing Team</w:t>
      </w:r>
      <w:bookmarkEnd w:id="8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03612C" w14:paraId="69F70478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0F5E4490" w14:textId="77777777" w:rsidR="007C688E" w:rsidRPr="0003612C" w:rsidRDefault="007C688E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E791318" w14:textId="77777777" w:rsidR="007C688E" w:rsidRPr="0003612C" w:rsidRDefault="007C688E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75DE3DD5" w14:textId="77777777" w:rsidR="007C688E" w:rsidRPr="0003612C" w:rsidRDefault="007C688E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Comments</w:t>
            </w:r>
            <w:r w:rsidR="00822D78" w:rsidRPr="0003612C">
              <w:rPr>
                <w:rFonts w:ascii="Arial" w:hAnsi="Arial"/>
              </w:rPr>
              <w:t xml:space="preserve"> (e.g. test effort h)</w:t>
            </w:r>
          </w:p>
        </w:tc>
      </w:tr>
      <w:tr w:rsidR="007C688E" w:rsidRPr="0003612C" w14:paraId="505F2F02" w14:textId="77777777" w:rsidTr="00CA72D7">
        <w:trPr>
          <w:trHeight w:val="500"/>
        </w:trPr>
        <w:tc>
          <w:tcPr>
            <w:tcW w:w="2552" w:type="dxa"/>
          </w:tcPr>
          <w:p w14:paraId="4473659B" w14:textId="77777777" w:rsidR="007C688E" w:rsidRPr="0003612C" w:rsidRDefault="000C7CA2" w:rsidP="00CA72D7">
            <w:pPr>
              <w:rPr>
                <w:rFonts w:ascii="Arial" w:hAnsi="Arial"/>
              </w:rPr>
            </w:pPr>
            <w:r w:rsidRPr="0003612C">
              <w:rPr>
                <w:rFonts w:ascii="Arial" w:hAnsi="Arial"/>
              </w:rPr>
              <w:t>Senior Tester</w:t>
            </w:r>
          </w:p>
        </w:tc>
        <w:tc>
          <w:tcPr>
            <w:tcW w:w="2551" w:type="dxa"/>
          </w:tcPr>
          <w:p w14:paraId="1A0DC85F" w14:textId="5C621F3A" w:rsidR="007C688E" w:rsidRPr="0003612C" w:rsidRDefault="00DA3D0C" w:rsidP="00CA72D7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Sorin</w:t>
            </w:r>
            <w:proofErr w:type="spellEnd"/>
            <w:r>
              <w:rPr>
                <w:rFonts w:ascii="Arial" w:hAnsi="Arial"/>
              </w:rPr>
              <w:t xml:space="preserve"> Emil Dan</w:t>
            </w:r>
          </w:p>
        </w:tc>
        <w:tc>
          <w:tcPr>
            <w:tcW w:w="4253" w:type="dxa"/>
          </w:tcPr>
          <w:p w14:paraId="1DCCAEEB" w14:textId="1E62F3B2" w:rsidR="007C688E" w:rsidRPr="0003612C" w:rsidRDefault="00F538BE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  <w:r w:rsidR="000C7CA2" w:rsidRPr="0003612C">
              <w:rPr>
                <w:rFonts w:ascii="Arial" w:hAnsi="Arial"/>
              </w:rPr>
              <w:t xml:space="preserve"> h</w:t>
            </w:r>
          </w:p>
        </w:tc>
      </w:tr>
    </w:tbl>
    <w:p w14:paraId="6E9B3E0F" w14:textId="77777777" w:rsidR="00822D78" w:rsidRPr="0003612C" w:rsidRDefault="00822D78" w:rsidP="007C688E">
      <w:pPr>
        <w:pStyle w:val="Body"/>
        <w:rPr>
          <w:rFonts w:ascii="Arial" w:hAnsi="Arial"/>
          <w:sz w:val="24"/>
          <w:szCs w:val="24"/>
        </w:rPr>
      </w:pPr>
    </w:p>
    <w:p w14:paraId="54A8B996" w14:textId="77777777" w:rsidR="00822D78" w:rsidRPr="0003612C" w:rsidRDefault="00822D78">
      <w:pPr>
        <w:spacing w:before="0" w:line="260" w:lineRule="exact"/>
        <w:rPr>
          <w:rFonts w:ascii="Arial" w:hAnsi="Arial"/>
          <w:lang w:val="en-US"/>
        </w:rPr>
      </w:pPr>
      <w:r w:rsidRPr="0003612C">
        <w:rPr>
          <w:rFonts w:ascii="Arial" w:hAnsi="Arial"/>
        </w:rPr>
        <w:br w:type="page"/>
      </w:r>
    </w:p>
    <w:p w14:paraId="67E49E4F" w14:textId="77777777" w:rsidR="00524A7A" w:rsidRPr="00024AB9" w:rsidRDefault="00524A7A" w:rsidP="00E434F9">
      <w:pPr>
        <w:pStyle w:val="Heading1"/>
      </w:pPr>
      <w:bookmarkStart w:id="9" w:name="_Toc465718306"/>
      <w:r w:rsidRPr="00024AB9">
        <w:lastRenderedPageBreak/>
        <w:t xml:space="preserve">Test </w:t>
      </w:r>
      <w:r w:rsidR="00F14713" w:rsidRPr="00024AB9">
        <w:t>Results</w:t>
      </w:r>
      <w:bookmarkEnd w:id="9"/>
    </w:p>
    <w:p w14:paraId="489A2F57" w14:textId="77777777" w:rsidR="00F14713" w:rsidRPr="00024AB9" w:rsidRDefault="00B73964" w:rsidP="0023770A">
      <w:pPr>
        <w:pStyle w:val="Heading2"/>
      </w:pPr>
      <w:bookmarkStart w:id="10" w:name="_Toc465718307"/>
      <w:r w:rsidRPr="00024AB9">
        <w:t xml:space="preserve">Executed </w:t>
      </w:r>
      <w:r w:rsidR="00F14713" w:rsidRPr="00024AB9">
        <w:t>Test Case</w:t>
      </w:r>
      <w:r w:rsidRPr="00024AB9">
        <w:t>s</w:t>
      </w:r>
      <w:bookmarkEnd w:id="10"/>
    </w:p>
    <w:tbl>
      <w:tblPr>
        <w:tblStyle w:val="TableGrid"/>
        <w:tblW w:w="982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851"/>
        <w:gridCol w:w="850"/>
        <w:gridCol w:w="992"/>
        <w:gridCol w:w="1276"/>
        <w:gridCol w:w="812"/>
        <w:gridCol w:w="1789"/>
      </w:tblGrid>
      <w:tr w:rsidR="00FA3951" w:rsidRPr="00024AB9" w14:paraId="1AED8A98" w14:textId="77777777" w:rsidTr="000C218F">
        <w:trPr>
          <w:trHeight w:val="683"/>
          <w:tblHeader/>
        </w:trPr>
        <w:tc>
          <w:tcPr>
            <w:tcW w:w="3258" w:type="dxa"/>
            <w:shd w:val="clear" w:color="auto" w:fill="F79646" w:themeFill="accent6"/>
            <w:vAlign w:val="center"/>
          </w:tcPr>
          <w:p w14:paraId="5E16F2FF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Functionality</w:t>
            </w:r>
          </w:p>
        </w:tc>
        <w:tc>
          <w:tcPr>
            <w:tcW w:w="851" w:type="dxa"/>
            <w:shd w:val="clear" w:color="auto" w:fill="F79646" w:themeFill="accent6"/>
            <w:vAlign w:val="center"/>
          </w:tcPr>
          <w:p w14:paraId="31750B09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Total</w:t>
            </w:r>
          </w:p>
        </w:tc>
        <w:tc>
          <w:tcPr>
            <w:tcW w:w="850" w:type="dxa"/>
            <w:shd w:val="clear" w:color="auto" w:fill="F79646" w:themeFill="accent6"/>
            <w:vAlign w:val="center"/>
          </w:tcPr>
          <w:p w14:paraId="72352F69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Pass</w:t>
            </w:r>
            <w:r w:rsidR="006741A8">
              <w:rPr>
                <w:rFonts w:ascii="Arial" w:hAnsi="Arial"/>
                <w:b/>
              </w:rPr>
              <w:t>ed</w:t>
            </w:r>
          </w:p>
        </w:tc>
        <w:tc>
          <w:tcPr>
            <w:tcW w:w="992" w:type="dxa"/>
            <w:shd w:val="clear" w:color="auto" w:fill="F79646" w:themeFill="accent6"/>
            <w:vAlign w:val="center"/>
          </w:tcPr>
          <w:p w14:paraId="7D68B27F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Failed</w:t>
            </w:r>
          </w:p>
        </w:tc>
        <w:tc>
          <w:tcPr>
            <w:tcW w:w="1276" w:type="dxa"/>
            <w:shd w:val="clear" w:color="auto" w:fill="F79646" w:themeFill="accent6"/>
            <w:vAlign w:val="center"/>
          </w:tcPr>
          <w:p w14:paraId="3494ACF2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Blocked</w:t>
            </w:r>
          </w:p>
        </w:tc>
        <w:tc>
          <w:tcPr>
            <w:tcW w:w="812" w:type="dxa"/>
            <w:shd w:val="clear" w:color="auto" w:fill="F79646" w:themeFill="accent6"/>
            <w:vAlign w:val="center"/>
          </w:tcPr>
          <w:p w14:paraId="46BB8EAA" w14:textId="77777777" w:rsidR="005A2134" w:rsidRPr="007C06E1" w:rsidRDefault="005A2134" w:rsidP="0007315D">
            <w:pPr>
              <w:rPr>
                <w:rFonts w:ascii="Arial" w:hAnsi="Arial"/>
                <w:b/>
              </w:rPr>
            </w:pPr>
            <w:r w:rsidRPr="007C06E1">
              <w:rPr>
                <w:rFonts w:ascii="Arial" w:hAnsi="Arial"/>
                <w:b/>
              </w:rPr>
              <w:t>Not Run</w:t>
            </w:r>
          </w:p>
        </w:tc>
        <w:tc>
          <w:tcPr>
            <w:tcW w:w="1789" w:type="dxa"/>
            <w:shd w:val="clear" w:color="auto" w:fill="F79646" w:themeFill="accent6"/>
            <w:vAlign w:val="center"/>
          </w:tcPr>
          <w:p w14:paraId="245CE5ED" w14:textId="43221238" w:rsidR="005A2134" w:rsidRPr="004E7CA7" w:rsidRDefault="005A2134" w:rsidP="0007315D">
            <w:pPr>
              <w:rPr>
                <w:rFonts w:ascii="Arial" w:hAnsi="Arial"/>
                <w:b/>
                <w:u w:val="single"/>
              </w:rPr>
            </w:pPr>
            <w:r w:rsidRPr="004E7CA7">
              <w:rPr>
                <w:rFonts w:ascii="Arial" w:hAnsi="Arial"/>
                <w:b/>
                <w:color w:val="FF0000"/>
                <w:u w:val="single"/>
              </w:rPr>
              <w:t>Defects</w:t>
            </w:r>
            <w:r w:rsidR="00701E35">
              <w:rPr>
                <w:rFonts w:ascii="Arial" w:hAnsi="Arial"/>
                <w:b/>
                <w:color w:val="FF0000"/>
                <w:u w:val="single"/>
              </w:rPr>
              <w:t xml:space="preserve"> </w:t>
            </w:r>
            <w:r w:rsidR="00701E35" w:rsidRPr="00701E35">
              <w:rPr>
                <w:rFonts w:ascii="Arial" w:hAnsi="Arial"/>
                <w:b/>
                <w:color w:val="00B0F0"/>
                <w:u w:val="single"/>
              </w:rPr>
              <w:t>Improvement</w:t>
            </w:r>
          </w:p>
        </w:tc>
      </w:tr>
      <w:tr w:rsidR="00A36CEF" w:rsidRPr="00024AB9" w14:paraId="0A72F909" w14:textId="77777777" w:rsidTr="000C218F">
        <w:trPr>
          <w:trHeight w:val="500"/>
        </w:trPr>
        <w:tc>
          <w:tcPr>
            <w:tcW w:w="3258" w:type="dxa"/>
          </w:tcPr>
          <w:p w14:paraId="25EAA65D" w14:textId="43D378C0" w:rsidR="00A36CEF" w:rsidRPr="00024AB9" w:rsidRDefault="003F5F11" w:rsidP="002835C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Home </w:t>
            </w:r>
            <w:r w:rsidR="00931BDA">
              <w:rPr>
                <w:rFonts w:ascii="Arial" w:hAnsi="Arial"/>
              </w:rPr>
              <w:t>Screen</w:t>
            </w:r>
          </w:p>
        </w:tc>
        <w:tc>
          <w:tcPr>
            <w:tcW w:w="851" w:type="dxa"/>
          </w:tcPr>
          <w:p w14:paraId="35FCF9A7" w14:textId="7BE6F57D" w:rsidR="00A36CEF" w:rsidRPr="00A01262" w:rsidRDefault="00AB6954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  <w:r w:rsidR="002C1B24">
              <w:rPr>
                <w:rFonts w:ascii="Arial" w:hAnsi="Arial"/>
                <w:color w:val="auto"/>
              </w:rPr>
              <w:t>4</w:t>
            </w:r>
          </w:p>
        </w:tc>
        <w:tc>
          <w:tcPr>
            <w:tcW w:w="850" w:type="dxa"/>
            <w:vAlign w:val="bottom"/>
          </w:tcPr>
          <w:p w14:paraId="45025A87" w14:textId="430BF48B" w:rsidR="00A36CEF" w:rsidRPr="00A01262" w:rsidRDefault="00676404" w:rsidP="009D7A3C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r w:rsidR="002C1B24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657C53D" w14:textId="6E6E839B" w:rsidR="00A36CEF" w:rsidRPr="00A01262" w:rsidRDefault="00993E6A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1276" w:type="dxa"/>
          </w:tcPr>
          <w:p w14:paraId="7036609E" w14:textId="77777777" w:rsidR="00A36CEF" w:rsidRPr="00A01262" w:rsidRDefault="00A36CEF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</w:tcPr>
          <w:p w14:paraId="712574B9" w14:textId="77777777" w:rsidR="00A36CEF" w:rsidRPr="00A01262" w:rsidRDefault="00A36CEF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</w:tcPr>
          <w:p w14:paraId="44FBC9A1" w14:textId="2A6E71AE" w:rsidR="00A36CEF" w:rsidRPr="00A01262" w:rsidRDefault="00DD00D9" w:rsidP="00AA2D61">
            <w:pPr>
              <w:rPr>
                <w:rFonts w:ascii="Arial" w:hAnsi="Arial"/>
                <w:color w:val="auto"/>
                <w:sz w:val="16"/>
                <w:szCs w:val="16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4</w:t>
            </w:r>
          </w:p>
        </w:tc>
      </w:tr>
      <w:tr w:rsidR="00FD74FF" w:rsidRPr="00024AB9" w14:paraId="41EB1424" w14:textId="77777777" w:rsidTr="000C218F">
        <w:trPr>
          <w:trHeight w:val="500"/>
        </w:trPr>
        <w:tc>
          <w:tcPr>
            <w:tcW w:w="3258" w:type="dxa"/>
            <w:shd w:val="clear" w:color="auto" w:fill="FFFFFF" w:themeFill="background1"/>
          </w:tcPr>
          <w:p w14:paraId="77C8960C" w14:textId="13F91CC6" w:rsidR="00FD74FF" w:rsidRPr="00024AB9" w:rsidRDefault="002140C3" w:rsidP="002835C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</w:t>
            </w:r>
          </w:p>
        </w:tc>
        <w:tc>
          <w:tcPr>
            <w:tcW w:w="851" w:type="dxa"/>
            <w:shd w:val="clear" w:color="auto" w:fill="FFFFFF" w:themeFill="background1"/>
          </w:tcPr>
          <w:p w14:paraId="65314B02" w14:textId="7729BC02" w:rsidR="00FD74FF" w:rsidRPr="00A01262" w:rsidRDefault="002C1B24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F178749" w14:textId="0CC689A9" w:rsidR="00FD74FF" w:rsidRPr="00A01262" w:rsidRDefault="002C1B24" w:rsidP="00CA67C3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</w:tcPr>
          <w:p w14:paraId="34ADC327" w14:textId="60501B89" w:rsidR="00FD74FF" w:rsidRPr="00A01262" w:rsidRDefault="00993E6A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09247B86" w14:textId="77777777" w:rsidR="00FD74FF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57A37AAD" w14:textId="77777777" w:rsidR="00FD74FF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3206E823" w14:textId="77777777" w:rsidR="00FD74FF" w:rsidRDefault="00E41DCE" w:rsidP="00AA2D61">
            <w:pPr>
              <w:rPr>
                <w:rFonts w:ascii="Arial" w:hAnsi="Arial"/>
                <w:b/>
                <w:color w:val="FF0000"/>
                <w:u w:val="single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3</w:t>
            </w:r>
          </w:p>
          <w:p w14:paraId="35A62520" w14:textId="7F0C0625" w:rsidR="00B91DA0" w:rsidRPr="00A01262" w:rsidRDefault="00B91DA0" w:rsidP="00AA2D61">
            <w:pPr>
              <w:rPr>
                <w:rFonts w:ascii="Arial" w:hAnsi="Arial"/>
                <w:color w:val="auto"/>
                <w:sz w:val="16"/>
                <w:szCs w:val="16"/>
              </w:rPr>
            </w:pPr>
            <w:r>
              <w:rPr>
                <w:rFonts w:ascii="Arial" w:hAnsi="Arial"/>
                <w:b/>
                <w:color w:val="FF0000"/>
                <w:u w:val="single"/>
              </w:rPr>
              <w:t>0053583</w:t>
            </w:r>
          </w:p>
        </w:tc>
      </w:tr>
      <w:tr w:rsidR="002835C1" w:rsidRPr="00024AB9" w14:paraId="08A309A5" w14:textId="77777777" w:rsidTr="000C218F">
        <w:trPr>
          <w:trHeight w:val="500"/>
        </w:trPr>
        <w:tc>
          <w:tcPr>
            <w:tcW w:w="3258" w:type="dxa"/>
          </w:tcPr>
          <w:p w14:paraId="727088E9" w14:textId="1BC99400" w:rsidR="002835C1" w:rsidRPr="00024AB9" w:rsidRDefault="002140C3" w:rsidP="00AA2D6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Store</w:t>
            </w:r>
          </w:p>
        </w:tc>
        <w:tc>
          <w:tcPr>
            <w:tcW w:w="851" w:type="dxa"/>
          </w:tcPr>
          <w:p w14:paraId="624138B2" w14:textId="2D463D5C" w:rsidR="002835C1" w:rsidRPr="00A01262" w:rsidRDefault="00AB6954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2</w:t>
            </w:r>
          </w:p>
        </w:tc>
        <w:tc>
          <w:tcPr>
            <w:tcW w:w="850" w:type="dxa"/>
          </w:tcPr>
          <w:p w14:paraId="7B28EDC9" w14:textId="4DDAE96A" w:rsidR="002835C1" w:rsidRPr="00A01262" w:rsidRDefault="00AB6954" w:rsidP="009D7A3C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C373226" w14:textId="462FE919" w:rsidR="002835C1" w:rsidRPr="00A01262" w:rsidRDefault="00BC41D9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</w:tcPr>
          <w:p w14:paraId="1C8BDF02" w14:textId="77777777" w:rsidR="002835C1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</w:tcPr>
          <w:p w14:paraId="3CF7054D" w14:textId="77777777" w:rsidR="002835C1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</w:tcPr>
          <w:p w14:paraId="6B932FF0" w14:textId="44DB76CE" w:rsidR="00B16775" w:rsidRPr="00A01262" w:rsidRDefault="00B16775" w:rsidP="00AA2D61">
            <w:pPr>
              <w:rPr>
                <w:rFonts w:ascii="Arial" w:hAnsi="Arial"/>
                <w:color w:val="auto"/>
                <w:sz w:val="16"/>
                <w:szCs w:val="16"/>
              </w:rPr>
            </w:pPr>
            <w:r>
              <w:rPr>
                <w:rFonts w:ascii="Arial" w:hAnsi="Arial"/>
                <w:color w:val="auto"/>
                <w:sz w:val="16"/>
                <w:szCs w:val="16"/>
              </w:rPr>
              <w:t xml:space="preserve">                                   </w:t>
            </w:r>
          </w:p>
        </w:tc>
      </w:tr>
      <w:tr w:rsidR="00B16775" w:rsidRPr="00024AB9" w14:paraId="4556D732" w14:textId="77777777" w:rsidTr="000C218F">
        <w:trPr>
          <w:trHeight w:val="500"/>
        </w:trPr>
        <w:tc>
          <w:tcPr>
            <w:tcW w:w="3258" w:type="dxa"/>
          </w:tcPr>
          <w:p w14:paraId="2A40104A" w14:textId="2F8A7E52" w:rsidR="00B16775" w:rsidRDefault="00B16775" w:rsidP="00AA2D6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Profile</w:t>
            </w:r>
          </w:p>
        </w:tc>
        <w:tc>
          <w:tcPr>
            <w:tcW w:w="851" w:type="dxa"/>
          </w:tcPr>
          <w:p w14:paraId="76BDBFD2" w14:textId="0C40BE05" w:rsidR="00B16775" w:rsidRDefault="00CA67C3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7</w:t>
            </w:r>
          </w:p>
        </w:tc>
        <w:tc>
          <w:tcPr>
            <w:tcW w:w="850" w:type="dxa"/>
          </w:tcPr>
          <w:p w14:paraId="6874CC6E" w14:textId="2AC66E9E" w:rsidR="00B16775" w:rsidRDefault="00CA67C3" w:rsidP="009D7A3C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63D37C96" w14:textId="198E6659" w:rsidR="00B16775" w:rsidRDefault="00CA67C3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</w:tcPr>
          <w:p w14:paraId="435F8486" w14:textId="06F93658" w:rsidR="00B16775" w:rsidRPr="00A01262" w:rsidRDefault="00CA67C3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</w:tcPr>
          <w:p w14:paraId="426BD016" w14:textId="21A68D2C" w:rsidR="00B16775" w:rsidRPr="00A01262" w:rsidRDefault="00CA67C3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</w:tcPr>
          <w:p w14:paraId="3D1AB9CE" w14:textId="77777777" w:rsidR="00B16775" w:rsidRDefault="00B16775" w:rsidP="00AA2D61">
            <w:pPr>
              <w:rPr>
                <w:rFonts w:ascii="Arial" w:hAnsi="Arial"/>
                <w:color w:val="auto"/>
                <w:sz w:val="16"/>
                <w:szCs w:val="16"/>
              </w:rPr>
            </w:pPr>
          </w:p>
        </w:tc>
      </w:tr>
      <w:tr w:rsidR="002835C1" w:rsidRPr="00024AB9" w14:paraId="042400AB" w14:textId="77777777" w:rsidTr="000C218F">
        <w:trPr>
          <w:trHeight w:val="352"/>
        </w:trPr>
        <w:tc>
          <w:tcPr>
            <w:tcW w:w="3258" w:type="dxa"/>
            <w:shd w:val="clear" w:color="auto" w:fill="FFFFFF" w:themeFill="background1"/>
          </w:tcPr>
          <w:p w14:paraId="0B8B213F" w14:textId="276B2DA9" w:rsidR="002835C1" w:rsidRDefault="00F25D07" w:rsidP="009744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Registration and Login</w:t>
            </w:r>
          </w:p>
          <w:p w14:paraId="71B5B15E" w14:textId="30A7144B" w:rsidR="00BA5448" w:rsidRPr="00024AB9" w:rsidRDefault="00BA5448" w:rsidP="0097448D">
            <w:pPr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262465A" w14:textId="53EB089B" w:rsidR="002835C1" w:rsidRPr="00A01262" w:rsidRDefault="009B71BF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14:paraId="6F31D76A" w14:textId="6DADB737" w:rsidR="002835C1" w:rsidRPr="00A01262" w:rsidRDefault="00BA5448" w:rsidP="009D7A3C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6621ECD9" w14:textId="7E83944A" w:rsidR="002835C1" w:rsidRPr="00A01262" w:rsidRDefault="00BA5448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3E883E0A" w14:textId="77777777" w:rsidR="002835C1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0BC0CD1E" w14:textId="77777777" w:rsidR="002835C1" w:rsidRPr="00A01262" w:rsidRDefault="009D7A3C" w:rsidP="00AA2D61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7E89B64F" w14:textId="43EC8892" w:rsidR="002835C1" w:rsidRPr="000C218F" w:rsidRDefault="002835C1" w:rsidP="00AA2D61">
            <w:pPr>
              <w:rPr>
                <w:rFonts w:ascii="Arial" w:hAnsi="Arial"/>
                <w:b/>
                <w:color w:val="auto"/>
                <w:sz w:val="16"/>
                <w:szCs w:val="16"/>
              </w:rPr>
            </w:pPr>
          </w:p>
        </w:tc>
      </w:tr>
      <w:tr w:rsidR="003F6A65" w:rsidRPr="00024AB9" w14:paraId="3AB90135" w14:textId="77777777" w:rsidTr="000C218F">
        <w:trPr>
          <w:trHeight w:val="352"/>
        </w:trPr>
        <w:tc>
          <w:tcPr>
            <w:tcW w:w="3258" w:type="dxa"/>
            <w:shd w:val="clear" w:color="auto" w:fill="FFFFFF" w:themeFill="background1"/>
          </w:tcPr>
          <w:p w14:paraId="44663DB0" w14:textId="6670240B" w:rsidR="003F6A65" w:rsidRDefault="003F6A65" w:rsidP="009744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Settings</w:t>
            </w:r>
          </w:p>
        </w:tc>
        <w:tc>
          <w:tcPr>
            <w:tcW w:w="851" w:type="dxa"/>
            <w:shd w:val="clear" w:color="auto" w:fill="FFFFFF" w:themeFill="background1"/>
          </w:tcPr>
          <w:p w14:paraId="21594FF9" w14:textId="708F88AC" w:rsidR="003F6A65" w:rsidRDefault="00AB6954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  <w:r w:rsidR="002C1B24">
              <w:rPr>
                <w:rFonts w:ascii="Arial" w:hAnsi="Arial"/>
                <w:color w:val="auto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7A5DBE6C" w14:textId="051D7CC4" w:rsidR="003F6A65" w:rsidRDefault="00AB6954" w:rsidP="009D7A3C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r w:rsidR="002C1B24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14:paraId="795F338F" w14:textId="188D07B8" w:rsidR="003F6A65" w:rsidRDefault="00993E6A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5449FEBE" w14:textId="4871B525" w:rsidR="003F6A65" w:rsidRPr="00A01262" w:rsidRDefault="0036373C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35BE9A5D" w14:textId="4D3F2395" w:rsidR="003F6A65" w:rsidRPr="00A01262" w:rsidRDefault="0036373C" w:rsidP="00AA2D61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6C34A55E" w14:textId="07B82AB0" w:rsidR="005F3F27" w:rsidRPr="005F3F27" w:rsidRDefault="006E0E0A" w:rsidP="00AA2D61">
            <w:pPr>
              <w:rPr>
                <w:rFonts w:ascii="Arial" w:hAnsi="Arial"/>
                <w:b/>
                <w:color w:val="FF0000"/>
                <w:u w:val="single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0053442</w:t>
            </w:r>
            <w:r w:rsidR="002D0755">
              <w:rPr>
                <w:rFonts w:ascii="Arial" w:hAnsi="Arial"/>
                <w:b/>
                <w:color w:val="FF0000"/>
                <w:u w:val="single"/>
              </w:rPr>
              <w:t xml:space="preserve"> </w:t>
            </w:r>
            <w:r w:rsidR="005F3F27">
              <w:rPr>
                <w:rFonts w:ascii="Arial" w:hAnsi="Arial"/>
                <w:b/>
                <w:color w:val="FF0000"/>
                <w:u w:val="single"/>
              </w:rPr>
              <w:t xml:space="preserve">       </w:t>
            </w:r>
            <w:r w:rsidR="002D0755" w:rsidRPr="002D0755">
              <w:rPr>
                <w:rFonts w:ascii="Arial" w:hAnsi="Arial"/>
                <w:b/>
                <w:color w:val="00B0F0"/>
                <w:u w:val="single"/>
              </w:rPr>
              <w:t>005344</w:t>
            </w:r>
            <w:r w:rsidR="004E7CA7">
              <w:rPr>
                <w:rFonts w:ascii="Arial" w:hAnsi="Arial"/>
                <w:b/>
                <w:color w:val="00B0F0"/>
                <w:u w:val="single"/>
              </w:rPr>
              <w:t>6</w:t>
            </w:r>
            <w:r w:rsidR="005F3F27">
              <w:rPr>
                <w:rFonts w:ascii="Arial" w:hAnsi="Arial"/>
                <w:b/>
                <w:color w:val="00B0F0"/>
                <w:u w:val="single"/>
              </w:rPr>
              <w:t xml:space="preserve">             </w:t>
            </w:r>
          </w:p>
        </w:tc>
      </w:tr>
      <w:tr w:rsidR="00676404" w:rsidRPr="00024AB9" w14:paraId="0502DD04" w14:textId="77777777" w:rsidTr="000C218F">
        <w:trPr>
          <w:trHeight w:val="500"/>
        </w:trPr>
        <w:tc>
          <w:tcPr>
            <w:tcW w:w="3258" w:type="dxa"/>
          </w:tcPr>
          <w:p w14:paraId="743A5F48" w14:textId="5B101E60" w:rsidR="00676404" w:rsidRPr="00024AB9" w:rsidRDefault="00FB6D79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UI Testing</w:t>
            </w:r>
          </w:p>
        </w:tc>
        <w:tc>
          <w:tcPr>
            <w:tcW w:w="851" w:type="dxa"/>
          </w:tcPr>
          <w:p w14:paraId="7E665213" w14:textId="5085C891" w:rsidR="00676404" w:rsidRPr="00A01262" w:rsidRDefault="00AB6954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850" w:type="dxa"/>
          </w:tcPr>
          <w:p w14:paraId="3667AC19" w14:textId="636623EF" w:rsidR="00676404" w:rsidRPr="00A01262" w:rsidRDefault="00AB6954" w:rsidP="002C7CCD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2420509" w14:textId="2C1D716F" w:rsidR="00676404" w:rsidRPr="00A01262" w:rsidRDefault="004E7CA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</w:tcPr>
          <w:p w14:paraId="79C80ED2" w14:textId="77777777" w:rsidR="00676404" w:rsidRPr="00A01262" w:rsidRDefault="00676404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</w:tcPr>
          <w:p w14:paraId="0AED855B" w14:textId="77777777" w:rsidR="00676404" w:rsidRPr="00A01262" w:rsidRDefault="00676404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</w:tcPr>
          <w:p w14:paraId="5521994C" w14:textId="23E5B673" w:rsidR="005F3F27" w:rsidRPr="005F3F27" w:rsidRDefault="004E7CA7" w:rsidP="002C7CCD">
            <w:pPr>
              <w:rPr>
                <w:rFonts w:ascii="Arial" w:hAnsi="Arial"/>
                <w:b/>
                <w:color w:val="00B0F0"/>
                <w:u w:val="single"/>
              </w:rPr>
            </w:pPr>
            <w:r w:rsidRPr="002D0755">
              <w:rPr>
                <w:rFonts w:ascii="Arial" w:hAnsi="Arial"/>
                <w:b/>
                <w:color w:val="00B0F0"/>
                <w:u w:val="single"/>
              </w:rPr>
              <w:t>005344</w:t>
            </w:r>
            <w:r>
              <w:rPr>
                <w:rFonts w:ascii="Arial" w:hAnsi="Arial"/>
                <w:b/>
                <w:color w:val="00B0F0"/>
                <w:u w:val="single"/>
              </w:rPr>
              <w:t>8</w:t>
            </w:r>
            <w:r w:rsidR="005F3F27">
              <w:rPr>
                <w:rFonts w:ascii="Arial" w:hAnsi="Arial"/>
                <w:b/>
                <w:color w:val="00B0F0"/>
                <w:u w:val="single"/>
              </w:rPr>
              <w:t xml:space="preserve">            </w:t>
            </w:r>
          </w:p>
        </w:tc>
      </w:tr>
      <w:tr w:rsidR="005F3F27" w:rsidRPr="00024AB9" w14:paraId="2F94AF8C" w14:textId="77777777" w:rsidTr="000C218F">
        <w:trPr>
          <w:trHeight w:val="500"/>
        </w:trPr>
        <w:tc>
          <w:tcPr>
            <w:tcW w:w="3258" w:type="dxa"/>
          </w:tcPr>
          <w:p w14:paraId="080A17A9" w14:textId="586E6761" w:rsidR="005F3F27" w:rsidRDefault="005F3F27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System Integration</w:t>
            </w:r>
          </w:p>
        </w:tc>
        <w:tc>
          <w:tcPr>
            <w:tcW w:w="851" w:type="dxa"/>
          </w:tcPr>
          <w:p w14:paraId="063A567C" w14:textId="1E80D8B8" w:rsidR="005F3F27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850" w:type="dxa"/>
          </w:tcPr>
          <w:p w14:paraId="07148D58" w14:textId="5006D493" w:rsidR="005F3F27" w:rsidRDefault="005F3F27" w:rsidP="002C7CCD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A7F2895" w14:textId="3115DB0D" w:rsidR="005F3F27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</w:tcPr>
          <w:p w14:paraId="3B44BE23" w14:textId="2E815EC9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</w:tcPr>
          <w:p w14:paraId="573F0EAB" w14:textId="341E0F6D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</w:tcPr>
          <w:p w14:paraId="29229AAD" w14:textId="77777777" w:rsidR="005F3F27" w:rsidRPr="002D0755" w:rsidRDefault="005F3F27" w:rsidP="002C7CCD">
            <w:pPr>
              <w:rPr>
                <w:rFonts w:ascii="Arial" w:hAnsi="Arial"/>
                <w:b/>
                <w:color w:val="00B0F0"/>
                <w:u w:val="single"/>
              </w:rPr>
            </w:pPr>
          </w:p>
        </w:tc>
      </w:tr>
      <w:tr w:rsidR="005F3F27" w:rsidRPr="00024AB9" w14:paraId="7887B83D" w14:textId="77777777" w:rsidTr="000C218F">
        <w:trPr>
          <w:trHeight w:val="500"/>
        </w:trPr>
        <w:tc>
          <w:tcPr>
            <w:tcW w:w="3258" w:type="dxa"/>
            <w:shd w:val="clear" w:color="auto" w:fill="FFFFFF" w:themeFill="background1"/>
          </w:tcPr>
          <w:p w14:paraId="59E5A537" w14:textId="19F1E2E4" w:rsidR="005F3F27" w:rsidRPr="00024AB9" w:rsidRDefault="005F3F27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Usability Testing</w:t>
            </w:r>
          </w:p>
        </w:tc>
        <w:tc>
          <w:tcPr>
            <w:tcW w:w="851" w:type="dxa"/>
            <w:shd w:val="clear" w:color="auto" w:fill="FFFFFF" w:themeFill="background1"/>
          </w:tcPr>
          <w:p w14:paraId="5A0002C0" w14:textId="3B42E7ED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4D765C70" w14:textId="6DA03C7F" w:rsidR="005F3F27" w:rsidRPr="00A01262" w:rsidRDefault="005F3F27" w:rsidP="002C7CCD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0C5029D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31021747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3843DB41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1E3F2C00" w14:textId="77777777" w:rsidR="005F3F27" w:rsidRPr="00A01262" w:rsidRDefault="005F3F27" w:rsidP="002C7CCD">
            <w:pPr>
              <w:rPr>
                <w:rFonts w:ascii="Arial" w:hAnsi="Arial"/>
                <w:color w:val="auto"/>
                <w:sz w:val="16"/>
                <w:szCs w:val="16"/>
              </w:rPr>
            </w:pPr>
          </w:p>
        </w:tc>
      </w:tr>
      <w:tr w:rsidR="005F3F27" w:rsidRPr="00024AB9" w14:paraId="1C65B686" w14:textId="77777777" w:rsidTr="000C218F">
        <w:trPr>
          <w:trHeight w:val="500"/>
        </w:trPr>
        <w:tc>
          <w:tcPr>
            <w:tcW w:w="3258" w:type="dxa"/>
            <w:shd w:val="clear" w:color="auto" w:fill="FFFFFF" w:themeFill="background1"/>
          </w:tcPr>
          <w:p w14:paraId="09B3FDDD" w14:textId="3F116A8F" w:rsidR="005F3F27" w:rsidRPr="00024AB9" w:rsidRDefault="005F3F27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Compatibility Testing</w:t>
            </w:r>
          </w:p>
        </w:tc>
        <w:tc>
          <w:tcPr>
            <w:tcW w:w="851" w:type="dxa"/>
            <w:shd w:val="clear" w:color="auto" w:fill="FFFFFF" w:themeFill="background1"/>
          </w:tcPr>
          <w:p w14:paraId="591ECAF2" w14:textId="7FAA637F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0D5C8095" w14:textId="1A5E6EB4" w:rsidR="005F3F27" w:rsidRPr="00A01262" w:rsidRDefault="005F3F27" w:rsidP="002C7CCD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30BD7F5D" w14:textId="5D1A668C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0CBE534" w14:textId="2E9E0B6E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5924F499" w14:textId="4C8D2F4F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79C88365" w14:textId="40D0E3D9" w:rsidR="005F3F27" w:rsidRPr="00A01262" w:rsidRDefault="005F3F27" w:rsidP="002C7CCD">
            <w:pPr>
              <w:rPr>
                <w:rFonts w:ascii="Arial" w:hAnsi="Arial"/>
                <w:color w:val="auto"/>
                <w:sz w:val="16"/>
                <w:szCs w:val="16"/>
              </w:rPr>
            </w:pPr>
          </w:p>
        </w:tc>
      </w:tr>
      <w:tr w:rsidR="005F3F27" w:rsidRPr="00024AB9" w14:paraId="4845DA63" w14:textId="77777777" w:rsidTr="000C218F">
        <w:trPr>
          <w:trHeight w:val="500"/>
        </w:trPr>
        <w:tc>
          <w:tcPr>
            <w:tcW w:w="3258" w:type="dxa"/>
            <w:shd w:val="clear" w:color="auto" w:fill="FFFFFF" w:themeFill="background1"/>
          </w:tcPr>
          <w:p w14:paraId="0517FDD6" w14:textId="4C5295B6" w:rsidR="005F3F27" w:rsidRPr="00024AB9" w:rsidRDefault="005F3F27" w:rsidP="002C7C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Performance Testing</w:t>
            </w:r>
          </w:p>
        </w:tc>
        <w:tc>
          <w:tcPr>
            <w:tcW w:w="851" w:type="dxa"/>
            <w:shd w:val="clear" w:color="auto" w:fill="FFFFFF" w:themeFill="background1"/>
          </w:tcPr>
          <w:p w14:paraId="0471B557" w14:textId="05162920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</w:tcPr>
          <w:p w14:paraId="19467FBB" w14:textId="7D2471C4" w:rsidR="005F3F27" w:rsidRPr="00A01262" w:rsidRDefault="005F3F27" w:rsidP="002C7CCD">
            <w:pPr>
              <w:pStyle w:val="InfoParagraph1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14:paraId="409EFA75" w14:textId="466954DF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2DFB25F5" w14:textId="10668966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16EBFE79" w14:textId="64E780C2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768E32F5" w14:textId="77777777" w:rsidR="005F3F27" w:rsidRPr="00A01262" w:rsidRDefault="005F3F27" w:rsidP="002C7CCD">
            <w:pPr>
              <w:rPr>
                <w:rFonts w:ascii="Arial" w:hAnsi="Arial"/>
                <w:color w:val="auto"/>
                <w:sz w:val="16"/>
                <w:szCs w:val="16"/>
              </w:rPr>
            </w:pPr>
          </w:p>
        </w:tc>
      </w:tr>
      <w:tr w:rsidR="005F3F27" w:rsidRPr="00024AB9" w14:paraId="65696F3A" w14:textId="77777777" w:rsidTr="000C218F">
        <w:trPr>
          <w:trHeight w:val="500"/>
        </w:trPr>
        <w:tc>
          <w:tcPr>
            <w:tcW w:w="3258" w:type="dxa"/>
            <w:shd w:val="clear" w:color="auto" w:fill="FFFFFF" w:themeFill="background1"/>
          </w:tcPr>
          <w:p w14:paraId="3AD7EBB2" w14:textId="77777777" w:rsidR="005F3F27" w:rsidRPr="002C7CCD" w:rsidRDefault="005F3F27" w:rsidP="00FB6D79">
            <w:pPr>
              <w:rPr>
                <w:rFonts w:ascii="Arial" w:hAnsi="Arial"/>
                <w:b/>
              </w:rPr>
            </w:pPr>
            <w:r w:rsidRPr="002C7CCD">
              <w:rPr>
                <w:rFonts w:ascii="Arial" w:hAnsi="Arial"/>
                <w:b/>
              </w:rPr>
              <w:t>Overall Results</w:t>
            </w:r>
          </w:p>
        </w:tc>
        <w:tc>
          <w:tcPr>
            <w:tcW w:w="851" w:type="dxa"/>
            <w:shd w:val="clear" w:color="auto" w:fill="FFFFFF" w:themeFill="background1"/>
          </w:tcPr>
          <w:p w14:paraId="0879DC71" w14:textId="4C1313B6" w:rsidR="005F3F27" w:rsidRPr="006C662E" w:rsidRDefault="005F3F27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6</w:t>
            </w:r>
            <w:r w:rsidR="002C1B24">
              <w:rPr>
                <w:rFonts w:ascii="Arial" w:hAnsi="Arial"/>
                <w:b/>
                <w:color w:val="auto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60A872F" w14:textId="72E9E310" w:rsidR="005F3F27" w:rsidRPr="006C662E" w:rsidRDefault="002C1B24" w:rsidP="002C7CCD">
            <w:pPr>
              <w:pStyle w:val="InfoParagraph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60</w:t>
            </w:r>
          </w:p>
        </w:tc>
        <w:tc>
          <w:tcPr>
            <w:tcW w:w="992" w:type="dxa"/>
            <w:shd w:val="clear" w:color="auto" w:fill="FFFFFF" w:themeFill="background1"/>
          </w:tcPr>
          <w:p w14:paraId="1CF0EF64" w14:textId="51DAC3B4" w:rsidR="005F3F27" w:rsidRPr="006C662E" w:rsidRDefault="00993E6A" w:rsidP="002C7CCD">
            <w:pPr>
              <w:rPr>
                <w:rFonts w:ascii="Arial" w:hAnsi="Arial"/>
                <w:b/>
                <w:color w:val="auto"/>
              </w:rPr>
            </w:pPr>
            <w:r>
              <w:rPr>
                <w:rFonts w:ascii="Arial" w:hAnsi="Arial"/>
                <w:b/>
                <w:color w:val="auto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14:paraId="621C9695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812" w:type="dxa"/>
            <w:shd w:val="clear" w:color="auto" w:fill="FFFFFF" w:themeFill="background1"/>
          </w:tcPr>
          <w:p w14:paraId="7DC9C85D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  <w:r w:rsidRPr="00A01262">
              <w:rPr>
                <w:rFonts w:ascii="Arial" w:hAnsi="Arial"/>
                <w:color w:val="auto"/>
              </w:rPr>
              <w:t>0</w:t>
            </w:r>
          </w:p>
        </w:tc>
        <w:tc>
          <w:tcPr>
            <w:tcW w:w="1789" w:type="dxa"/>
            <w:shd w:val="clear" w:color="auto" w:fill="FFFFFF" w:themeFill="background1"/>
          </w:tcPr>
          <w:p w14:paraId="411889C0" w14:textId="77777777" w:rsidR="005F3F27" w:rsidRPr="00A01262" w:rsidRDefault="005F3F27" w:rsidP="002C7CCD">
            <w:pPr>
              <w:rPr>
                <w:rFonts w:ascii="Arial" w:hAnsi="Arial"/>
                <w:color w:val="auto"/>
              </w:rPr>
            </w:pPr>
          </w:p>
        </w:tc>
      </w:tr>
    </w:tbl>
    <w:p w14:paraId="18DCF42A" w14:textId="77777777" w:rsidR="0083790A" w:rsidRPr="0083790A" w:rsidRDefault="00822D78" w:rsidP="0023770A">
      <w:pPr>
        <w:pStyle w:val="Heading2"/>
      </w:pPr>
      <w:bookmarkStart w:id="11" w:name="_Toc465718308"/>
      <w:r w:rsidRPr="00024AB9">
        <w:t>Exploratory testing</w:t>
      </w:r>
      <w:bookmarkEnd w:id="11"/>
    </w:p>
    <w:tbl>
      <w:tblPr>
        <w:tblStyle w:val="TableGrid"/>
        <w:tblW w:w="9128" w:type="dxa"/>
        <w:tblInd w:w="14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320"/>
      </w:tblGrid>
      <w:tr w:rsidR="00822D78" w:rsidRPr="00024AB9" w14:paraId="066FA587" w14:textId="77777777" w:rsidTr="004B7269">
        <w:trPr>
          <w:trHeight w:val="500"/>
          <w:tblHeader/>
        </w:trPr>
        <w:tc>
          <w:tcPr>
            <w:tcW w:w="4808" w:type="dxa"/>
            <w:shd w:val="clear" w:color="auto" w:fill="F79646" w:themeFill="accent6"/>
            <w:vAlign w:val="bottom"/>
          </w:tcPr>
          <w:p w14:paraId="6F8FBEE7" w14:textId="77777777" w:rsidR="00822D78" w:rsidRPr="004B7269" w:rsidRDefault="00822D78" w:rsidP="00CA72D7">
            <w:pPr>
              <w:rPr>
                <w:rFonts w:ascii="Arial" w:hAnsi="Arial"/>
                <w:b/>
              </w:rPr>
            </w:pPr>
            <w:r w:rsidRPr="004B7269">
              <w:rPr>
                <w:rFonts w:ascii="Arial" w:hAnsi="Arial"/>
                <w:b/>
              </w:rPr>
              <w:t>Functionality</w:t>
            </w:r>
          </w:p>
        </w:tc>
        <w:tc>
          <w:tcPr>
            <w:tcW w:w="4320" w:type="dxa"/>
            <w:shd w:val="clear" w:color="auto" w:fill="F79646" w:themeFill="accent6"/>
            <w:vAlign w:val="bottom"/>
          </w:tcPr>
          <w:p w14:paraId="789BA757" w14:textId="77777777" w:rsidR="00822D78" w:rsidRPr="004B7269" w:rsidRDefault="00822D78" w:rsidP="00CA72D7">
            <w:pPr>
              <w:rPr>
                <w:rFonts w:ascii="Arial" w:hAnsi="Arial"/>
                <w:b/>
              </w:rPr>
            </w:pPr>
            <w:r w:rsidRPr="004B7269">
              <w:rPr>
                <w:rFonts w:ascii="Arial" w:hAnsi="Arial"/>
                <w:b/>
              </w:rPr>
              <w:t>Defects</w:t>
            </w:r>
          </w:p>
        </w:tc>
      </w:tr>
      <w:tr w:rsidR="001F740D" w:rsidRPr="00024AB9" w14:paraId="43B0FC2B" w14:textId="77777777" w:rsidTr="004B7269">
        <w:trPr>
          <w:trHeight w:val="500"/>
        </w:trPr>
        <w:tc>
          <w:tcPr>
            <w:tcW w:w="4808" w:type="dxa"/>
          </w:tcPr>
          <w:p w14:paraId="042DD555" w14:textId="254D25FD" w:rsidR="001F740D" w:rsidRPr="00024AB9" w:rsidRDefault="001F740D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Home </w:t>
            </w:r>
            <w:r w:rsidR="00D415E1">
              <w:rPr>
                <w:rFonts w:ascii="Arial" w:hAnsi="Arial"/>
              </w:rPr>
              <w:t>Screen</w:t>
            </w:r>
          </w:p>
        </w:tc>
        <w:tc>
          <w:tcPr>
            <w:tcW w:w="4320" w:type="dxa"/>
            <w:shd w:val="clear" w:color="auto" w:fill="auto"/>
          </w:tcPr>
          <w:p w14:paraId="6D5DD493" w14:textId="36F19739" w:rsidR="001F740D" w:rsidRPr="001F740D" w:rsidRDefault="00470763" w:rsidP="006C662E">
            <w:pPr>
              <w:rPr>
                <w:rFonts w:ascii="Arial" w:hAnsi="Arial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4</w:t>
            </w:r>
          </w:p>
        </w:tc>
      </w:tr>
      <w:tr w:rsidR="00D967AA" w:rsidRPr="00024AB9" w14:paraId="15526DC0" w14:textId="77777777" w:rsidTr="004B7269">
        <w:trPr>
          <w:trHeight w:val="500"/>
        </w:trPr>
        <w:tc>
          <w:tcPr>
            <w:tcW w:w="4808" w:type="dxa"/>
          </w:tcPr>
          <w:p w14:paraId="77C6E5B2" w14:textId="65D30905" w:rsidR="00D967AA" w:rsidRPr="00024AB9" w:rsidRDefault="005C75C2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</w:t>
            </w:r>
          </w:p>
        </w:tc>
        <w:tc>
          <w:tcPr>
            <w:tcW w:w="4320" w:type="dxa"/>
            <w:shd w:val="clear" w:color="auto" w:fill="auto"/>
          </w:tcPr>
          <w:p w14:paraId="2466C2F8" w14:textId="198FD66C" w:rsidR="00D967AA" w:rsidRPr="00A27B98" w:rsidRDefault="00E41DCE" w:rsidP="006C662E"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3</w:t>
            </w:r>
            <w:r w:rsidR="00CF797A">
              <w:rPr>
                <w:rFonts w:ascii="Arial" w:hAnsi="Arial"/>
                <w:b/>
                <w:color w:val="FF0000"/>
                <w:u w:val="single"/>
              </w:rPr>
              <w:t>; 0053583</w:t>
            </w:r>
          </w:p>
        </w:tc>
      </w:tr>
      <w:tr w:rsidR="00822D78" w:rsidRPr="00024AB9" w14:paraId="6AC5BD78" w14:textId="77777777" w:rsidTr="004B7269">
        <w:trPr>
          <w:trHeight w:val="500"/>
        </w:trPr>
        <w:tc>
          <w:tcPr>
            <w:tcW w:w="4808" w:type="dxa"/>
          </w:tcPr>
          <w:p w14:paraId="1649276F" w14:textId="3154C115" w:rsidR="00822D78" w:rsidRPr="00024AB9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Store</w:t>
            </w:r>
          </w:p>
        </w:tc>
        <w:tc>
          <w:tcPr>
            <w:tcW w:w="4320" w:type="dxa"/>
          </w:tcPr>
          <w:p w14:paraId="0F7A8825" w14:textId="1DCD1608" w:rsidR="00822D78" w:rsidRPr="0040159E" w:rsidRDefault="00945023" w:rsidP="004015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</w:t>
            </w:r>
          </w:p>
        </w:tc>
      </w:tr>
      <w:tr w:rsidR="00945023" w:rsidRPr="00024AB9" w14:paraId="208E9078" w14:textId="77777777" w:rsidTr="004B7269">
        <w:trPr>
          <w:trHeight w:val="500"/>
        </w:trPr>
        <w:tc>
          <w:tcPr>
            <w:tcW w:w="4808" w:type="dxa"/>
          </w:tcPr>
          <w:p w14:paraId="151DD3BF" w14:textId="1B801893" w:rsidR="00945023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Profile</w:t>
            </w:r>
          </w:p>
        </w:tc>
        <w:tc>
          <w:tcPr>
            <w:tcW w:w="4320" w:type="dxa"/>
          </w:tcPr>
          <w:p w14:paraId="3450F332" w14:textId="5FD2E894" w:rsidR="00945023" w:rsidRPr="0040159E" w:rsidRDefault="00945023" w:rsidP="004015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</w:t>
            </w:r>
          </w:p>
        </w:tc>
      </w:tr>
      <w:tr w:rsidR="00945023" w:rsidRPr="00024AB9" w14:paraId="664BFE7D" w14:textId="77777777" w:rsidTr="004B7269">
        <w:trPr>
          <w:trHeight w:val="500"/>
        </w:trPr>
        <w:tc>
          <w:tcPr>
            <w:tcW w:w="4808" w:type="dxa"/>
          </w:tcPr>
          <w:p w14:paraId="052FCCDF" w14:textId="61533F66" w:rsidR="00945023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Registration and Login</w:t>
            </w:r>
          </w:p>
        </w:tc>
        <w:tc>
          <w:tcPr>
            <w:tcW w:w="4320" w:type="dxa"/>
          </w:tcPr>
          <w:p w14:paraId="15D34D5F" w14:textId="77777777" w:rsidR="00945023" w:rsidRDefault="00945023" w:rsidP="0040159E">
            <w:pPr>
              <w:rPr>
                <w:rFonts w:ascii="Arial" w:hAnsi="Arial"/>
              </w:rPr>
            </w:pPr>
          </w:p>
        </w:tc>
      </w:tr>
      <w:tr w:rsidR="00945023" w:rsidRPr="00024AB9" w14:paraId="6FD37219" w14:textId="77777777" w:rsidTr="004B7269">
        <w:trPr>
          <w:trHeight w:val="500"/>
        </w:trPr>
        <w:tc>
          <w:tcPr>
            <w:tcW w:w="4808" w:type="dxa"/>
          </w:tcPr>
          <w:p w14:paraId="6B05734D" w14:textId="48536764" w:rsidR="00945023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Settings</w:t>
            </w:r>
          </w:p>
        </w:tc>
        <w:tc>
          <w:tcPr>
            <w:tcW w:w="4320" w:type="dxa"/>
          </w:tcPr>
          <w:p w14:paraId="4B2544F6" w14:textId="42B25061" w:rsidR="00945023" w:rsidRDefault="00945023" w:rsidP="0040159E">
            <w:pPr>
              <w:rPr>
                <w:rFonts w:ascii="Arial" w:hAnsi="Arial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0053442</w:t>
            </w:r>
          </w:p>
        </w:tc>
      </w:tr>
      <w:tr w:rsidR="00945023" w:rsidRPr="00024AB9" w14:paraId="4EDF4318" w14:textId="77777777" w:rsidTr="004B7269">
        <w:trPr>
          <w:trHeight w:val="500"/>
        </w:trPr>
        <w:tc>
          <w:tcPr>
            <w:tcW w:w="4808" w:type="dxa"/>
          </w:tcPr>
          <w:p w14:paraId="3F02901E" w14:textId="4F9CDAD7" w:rsidR="00945023" w:rsidRPr="00024AB9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UI Testing</w:t>
            </w:r>
          </w:p>
        </w:tc>
        <w:tc>
          <w:tcPr>
            <w:tcW w:w="4320" w:type="dxa"/>
          </w:tcPr>
          <w:p w14:paraId="605F9B8C" w14:textId="4DC2660A" w:rsidR="00945023" w:rsidRPr="0040159E" w:rsidRDefault="00945023" w:rsidP="00755211">
            <w:pPr>
              <w:rPr>
                <w:rFonts w:ascii="Arial" w:hAnsi="Arial"/>
                <w:b/>
                <w:color w:val="FF0000"/>
                <w:u w:val="single"/>
              </w:rPr>
            </w:pPr>
          </w:p>
        </w:tc>
      </w:tr>
      <w:tr w:rsidR="00945023" w:rsidRPr="00024AB9" w14:paraId="25B606DE" w14:textId="77777777" w:rsidTr="004B7269">
        <w:trPr>
          <w:trHeight w:val="500"/>
        </w:trPr>
        <w:tc>
          <w:tcPr>
            <w:tcW w:w="4808" w:type="dxa"/>
          </w:tcPr>
          <w:p w14:paraId="3162D028" w14:textId="4DC71F19" w:rsidR="00945023" w:rsidRDefault="00945023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System Integration</w:t>
            </w:r>
          </w:p>
        </w:tc>
        <w:tc>
          <w:tcPr>
            <w:tcW w:w="4320" w:type="dxa"/>
          </w:tcPr>
          <w:p w14:paraId="36D85EB5" w14:textId="35D16E71" w:rsidR="00945023" w:rsidRPr="0040159E" w:rsidRDefault="00945023" w:rsidP="00755211">
            <w:pPr>
              <w:rPr>
                <w:rFonts w:ascii="Arial" w:hAnsi="Arial"/>
                <w:b/>
                <w:color w:val="FF0000"/>
                <w:u w:val="single"/>
              </w:rPr>
            </w:pPr>
          </w:p>
        </w:tc>
      </w:tr>
      <w:tr w:rsidR="00945023" w:rsidRPr="00024AB9" w14:paraId="67006D02" w14:textId="77777777" w:rsidTr="004B7269">
        <w:trPr>
          <w:trHeight w:val="500"/>
        </w:trPr>
        <w:tc>
          <w:tcPr>
            <w:tcW w:w="4808" w:type="dxa"/>
          </w:tcPr>
          <w:p w14:paraId="076BC441" w14:textId="05B42CE7" w:rsidR="00945023" w:rsidRDefault="0087622E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Usability Testing</w:t>
            </w:r>
          </w:p>
        </w:tc>
        <w:tc>
          <w:tcPr>
            <w:tcW w:w="4320" w:type="dxa"/>
          </w:tcPr>
          <w:p w14:paraId="4C54A9BC" w14:textId="712F805A" w:rsidR="00945023" w:rsidRDefault="00945023" w:rsidP="00755211">
            <w:pPr>
              <w:rPr>
                <w:rFonts w:ascii="Arial" w:hAnsi="Arial"/>
                <w:b/>
                <w:color w:val="FF0000"/>
                <w:u w:val="single"/>
              </w:rPr>
            </w:pPr>
            <w:r>
              <w:rPr>
                <w:rFonts w:ascii="Arial" w:hAnsi="Arial"/>
                <w:b/>
                <w:color w:val="FF0000"/>
                <w:u w:val="single"/>
              </w:rPr>
              <w:t xml:space="preserve">                                                               </w:t>
            </w:r>
          </w:p>
        </w:tc>
      </w:tr>
      <w:tr w:rsidR="0087622E" w:rsidRPr="00024AB9" w14:paraId="5086252C" w14:textId="77777777" w:rsidTr="004B7269">
        <w:trPr>
          <w:trHeight w:val="500"/>
        </w:trPr>
        <w:tc>
          <w:tcPr>
            <w:tcW w:w="4808" w:type="dxa"/>
          </w:tcPr>
          <w:p w14:paraId="1800987D" w14:textId="125CB4CF" w:rsidR="0087622E" w:rsidRDefault="0087622E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Compatibility Testing</w:t>
            </w:r>
          </w:p>
        </w:tc>
        <w:tc>
          <w:tcPr>
            <w:tcW w:w="4320" w:type="dxa"/>
          </w:tcPr>
          <w:p w14:paraId="69E6A649" w14:textId="18F735B7" w:rsidR="0087622E" w:rsidRDefault="0087622E" w:rsidP="00755211">
            <w:pPr>
              <w:rPr>
                <w:rFonts w:ascii="Arial" w:hAnsi="Arial"/>
                <w:b/>
                <w:color w:val="FF0000"/>
                <w:u w:val="single"/>
              </w:rPr>
            </w:pPr>
            <w:r>
              <w:rPr>
                <w:rFonts w:ascii="Arial" w:hAnsi="Arial"/>
                <w:b/>
                <w:color w:val="FF0000"/>
                <w:u w:val="single"/>
              </w:rPr>
              <w:t xml:space="preserve">                                                                            </w:t>
            </w:r>
          </w:p>
        </w:tc>
      </w:tr>
      <w:tr w:rsidR="0087622E" w:rsidRPr="00024AB9" w14:paraId="60B68459" w14:textId="77777777" w:rsidTr="004B7269">
        <w:trPr>
          <w:trHeight w:val="500"/>
        </w:trPr>
        <w:tc>
          <w:tcPr>
            <w:tcW w:w="4808" w:type="dxa"/>
          </w:tcPr>
          <w:p w14:paraId="551D7DE6" w14:textId="09912957" w:rsidR="0087622E" w:rsidRDefault="0087622E" w:rsidP="00CA7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Performance Testing</w:t>
            </w:r>
          </w:p>
        </w:tc>
        <w:tc>
          <w:tcPr>
            <w:tcW w:w="4320" w:type="dxa"/>
          </w:tcPr>
          <w:p w14:paraId="6773CE19" w14:textId="77777777" w:rsidR="0087622E" w:rsidRDefault="0087622E" w:rsidP="00755211">
            <w:pPr>
              <w:rPr>
                <w:rFonts w:ascii="Arial" w:hAnsi="Arial"/>
                <w:b/>
                <w:color w:val="FF0000"/>
                <w:u w:val="single"/>
              </w:rPr>
            </w:pPr>
          </w:p>
        </w:tc>
      </w:tr>
    </w:tbl>
    <w:p w14:paraId="34BCA07E" w14:textId="673ED99E" w:rsidR="00633D3F" w:rsidRDefault="00633D3F">
      <w:pPr>
        <w:spacing w:before="0" w:line="260" w:lineRule="exact"/>
        <w:rPr>
          <w:rFonts w:ascii="Arial" w:hAnsi="Arial"/>
        </w:rPr>
      </w:pPr>
    </w:p>
    <w:p w14:paraId="7630F7AA" w14:textId="77777777" w:rsidR="00C82863" w:rsidRPr="00BC2BEB" w:rsidRDefault="0074151C" w:rsidP="00E434F9">
      <w:pPr>
        <w:pStyle w:val="Heading1"/>
      </w:pPr>
      <w:bookmarkStart w:id="12" w:name="_Toc465718309"/>
      <w:r w:rsidRPr="00BC2BEB">
        <w:t>Defects</w:t>
      </w:r>
      <w:bookmarkEnd w:id="12"/>
    </w:p>
    <w:p w14:paraId="4F9A352F" w14:textId="77777777" w:rsidR="00C978E4" w:rsidRPr="00BC2BEB" w:rsidRDefault="005758AB" w:rsidP="0023770A">
      <w:pPr>
        <w:pStyle w:val="Heading2"/>
      </w:pPr>
      <w:bookmarkStart w:id="13" w:name="_Toc465718310"/>
      <w:r>
        <w:t xml:space="preserve"> D</w:t>
      </w:r>
      <w:r w:rsidR="0074151C" w:rsidRPr="00BC2BEB">
        <w:t>efects</w:t>
      </w:r>
      <w:bookmarkEnd w:id="13"/>
    </w:p>
    <w:tbl>
      <w:tblPr>
        <w:tblStyle w:val="TableGrid"/>
        <w:tblW w:w="941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6431"/>
        <w:gridCol w:w="1445"/>
      </w:tblGrid>
      <w:tr w:rsidR="00C978E4" w:rsidRPr="00CF743C" w14:paraId="6CC3AC0B" w14:textId="77777777" w:rsidTr="0023770A">
        <w:trPr>
          <w:trHeight w:val="514"/>
          <w:tblHeader/>
        </w:trPr>
        <w:tc>
          <w:tcPr>
            <w:tcW w:w="1539" w:type="dxa"/>
            <w:shd w:val="clear" w:color="auto" w:fill="F2F2F2" w:themeFill="background1" w:themeFillShade="F2"/>
          </w:tcPr>
          <w:p w14:paraId="69F732CC" w14:textId="77777777" w:rsidR="00C978E4" w:rsidRPr="00CF743C" w:rsidRDefault="000D3BFB" w:rsidP="00F148FA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>Defect ID</w:t>
            </w:r>
          </w:p>
        </w:tc>
        <w:tc>
          <w:tcPr>
            <w:tcW w:w="6431" w:type="dxa"/>
            <w:shd w:val="clear" w:color="auto" w:fill="F2F2F2" w:themeFill="background1" w:themeFillShade="F2"/>
          </w:tcPr>
          <w:p w14:paraId="4B64BD6F" w14:textId="77777777" w:rsidR="00C978E4" w:rsidRPr="00CF743C" w:rsidRDefault="00C978E4" w:rsidP="000D3BFB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 xml:space="preserve">Defect </w:t>
            </w:r>
            <w:r w:rsidR="000D3BFB" w:rsidRPr="00CF743C">
              <w:rPr>
                <w:rFonts w:ascii="Arial" w:hAnsi="Arial"/>
                <w:b/>
                <w:sz w:val="20"/>
                <w:szCs w:val="20"/>
              </w:rPr>
              <w:t>summary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14:paraId="72C438CB" w14:textId="77777777" w:rsidR="00C978E4" w:rsidRPr="00CF743C" w:rsidRDefault="00C978E4" w:rsidP="00C978E4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>Severity</w:t>
            </w:r>
          </w:p>
        </w:tc>
      </w:tr>
      <w:tr w:rsidR="00C978E4" w:rsidRPr="00BC2BEB" w14:paraId="1BB81845" w14:textId="77777777" w:rsidTr="0023770A">
        <w:trPr>
          <w:trHeight w:val="514"/>
        </w:trPr>
        <w:tc>
          <w:tcPr>
            <w:tcW w:w="1539" w:type="dxa"/>
          </w:tcPr>
          <w:p w14:paraId="29AC1C35" w14:textId="7C7F0768" w:rsidR="00C978E4" w:rsidRPr="00BC2BEB" w:rsidRDefault="000070EC" w:rsidP="00755211">
            <w:pPr>
              <w:rPr>
                <w:rFonts w:ascii="Arial" w:hAnsi="Arial"/>
                <w:sz w:val="20"/>
                <w:szCs w:val="20"/>
              </w:rPr>
            </w:pPr>
            <w:r w:rsidRPr="0040159E">
              <w:rPr>
                <w:rFonts w:ascii="Arial" w:hAnsi="Arial"/>
                <w:b/>
                <w:color w:val="FF0000"/>
                <w:u w:val="single"/>
              </w:rPr>
              <w:t>0053442</w:t>
            </w:r>
          </w:p>
        </w:tc>
        <w:tc>
          <w:tcPr>
            <w:tcW w:w="6431" w:type="dxa"/>
            <w:vAlign w:val="bottom"/>
          </w:tcPr>
          <w:p w14:paraId="4AC2DA9F" w14:textId="5AA9B0E6" w:rsidR="00C978E4" w:rsidRPr="00506FD5" w:rsidRDefault="00E657A9" w:rsidP="006321F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The Network Test setting fails to load.</w:t>
            </w:r>
          </w:p>
        </w:tc>
        <w:tc>
          <w:tcPr>
            <w:tcW w:w="1445" w:type="dxa"/>
          </w:tcPr>
          <w:p w14:paraId="3049D689" w14:textId="6F86722E" w:rsidR="00C978E4" w:rsidRPr="00BC2BEB" w:rsidRDefault="002F385E" w:rsidP="00CE07A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major</w:t>
            </w:r>
          </w:p>
        </w:tc>
      </w:tr>
      <w:tr w:rsidR="005C1CD8" w:rsidRPr="00BC2BEB" w14:paraId="51BEBD37" w14:textId="77777777" w:rsidTr="0023770A">
        <w:trPr>
          <w:trHeight w:val="514"/>
        </w:trPr>
        <w:tc>
          <w:tcPr>
            <w:tcW w:w="1539" w:type="dxa"/>
          </w:tcPr>
          <w:p w14:paraId="0C1A2497" w14:textId="0A5E3AF2" w:rsidR="005C1CD8" w:rsidRDefault="000070EC" w:rsidP="00755211"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3</w:t>
            </w:r>
          </w:p>
        </w:tc>
        <w:tc>
          <w:tcPr>
            <w:tcW w:w="6431" w:type="dxa"/>
            <w:vAlign w:val="bottom"/>
          </w:tcPr>
          <w:p w14:paraId="61FA785D" w14:textId="2074CD6A" w:rsidR="005C1CD8" w:rsidRDefault="00E657A9" w:rsidP="006321F3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The icon of champion Swain features a redundant hexagon.</w:t>
            </w:r>
          </w:p>
        </w:tc>
        <w:tc>
          <w:tcPr>
            <w:tcW w:w="1445" w:type="dxa"/>
          </w:tcPr>
          <w:p w14:paraId="60E87AE0" w14:textId="2E83C464" w:rsidR="005C1CD8" w:rsidRDefault="005C1CD8" w:rsidP="00CE07A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</w:t>
            </w:r>
            <w:r w:rsidR="00541162">
              <w:rPr>
                <w:rFonts w:ascii="Arial" w:hAnsi="Arial"/>
                <w:b/>
                <w:sz w:val="20"/>
                <w:szCs w:val="20"/>
              </w:rPr>
              <w:t>inor</w:t>
            </w:r>
          </w:p>
        </w:tc>
      </w:tr>
      <w:tr w:rsidR="005C1CD8" w:rsidRPr="00BC2BEB" w14:paraId="1C7F58A6" w14:textId="77777777" w:rsidTr="0023770A">
        <w:trPr>
          <w:trHeight w:val="514"/>
        </w:trPr>
        <w:tc>
          <w:tcPr>
            <w:tcW w:w="1539" w:type="dxa"/>
          </w:tcPr>
          <w:p w14:paraId="7C745309" w14:textId="781525E0" w:rsidR="005C1CD8" w:rsidRDefault="000070EC" w:rsidP="00755211">
            <w:r w:rsidRPr="0040159E">
              <w:rPr>
                <w:rFonts w:ascii="Arial" w:hAnsi="Arial"/>
                <w:b/>
                <w:color w:val="FF0000"/>
                <w:u w:val="single"/>
              </w:rPr>
              <w:t>005344</w:t>
            </w:r>
            <w:r>
              <w:rPr>
                <w:rFonts w:ascii="Arial" w:hAnsi="Arial"/>
                <w:b/>
                <w:color w:val="FF0000"/>
                <w:u w:val="single"/>
              </w:rPr>
              <w:t>4</w:t>
            </w:r>
          </w:p>
        </w:tc>
        <w:tc>
          <w:tcPr>
            <w:tcW w:w="6431" w:type="dxa"/>
            <w:vAlign w:val="bottom"/>
          </w:tcPr>
          <w:p w14:paraId="15A272D6" w14:textId="136AFD46" w:rsidR="005C1CD8" w:rsidRPr="005C1CD8" w:rsidRDefault="00E657A9" w:rsidP="006321F3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The Home Screen takes a long time to load.</w:t>
            </w:r>
          </w:p>
        </w:tc>
        <w:tc>
          <w:tcPr>
            <w:tcW w:w="1445" w:type="dxa"/>
          </w:tcPr>
          <w:p w14:paraId="141C4B3E" w14:textId="36B873A1" w:rsidR="005C1CD8" w:rsidRDefault="00541162" w:rsidP="00CE07A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normal</w:t>
            </w:r>
          </w:p>
        </w:tc>
      </w:tr>
      <w:tr w:rsidR="00541162" w14:paraId="5EE9B2C1" w14:textId="77777777" w:rsidTr="00541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14"/>
        </w:trPr>
        <w:tc>
          <w:tcPr>
            <w:tcW w:w="1539" w:type="dxa"/>
          </w:tcPr>
          <w:p w14:paraId="0187F6DA" w14:textId="074A0D7B" w:rsidR="00541162" w:rsidRDefault="00CE2301" w:rsidP="009822CC">
            <w:r w:rsidRPr="0040159E">
              <w:rPr>
                <w:rFonts w:ascii="Arial" w:hAnsi="Arial"/>
                <w:b/>
                <w:color w:val="FF0000"/>
                <w:u w:val="single"/>
              </w:rPr>
              <w:t>0053</w:t>
            </w:r>
            <w:r>
              <w:rPr>
                <w:rFonts w:ascii="Arial" w:hAnsi="Arial"/>
                <w:b/>
                <w:color w:val="FF0000"/>
                <w:u w:val="single"/>
              </w:rPr>
              <w:t>583</w:t>
            </w:r>
          </w:p>
        </w:tc>
        <w:tc>
          <w:tcPr>
            <w:tcW w:w="6431" w:type="dxa"/>
          </w:tcPr>
          <w:p w14:paraId="5815B4E1" w14:textId="7CFABDEA" w:rsidR="00541162" w:rsidRPr="00CE2301" w:rsidRDefault="00595309" w:rsidP="009822CC">
            <w:pPr>
              <w:rPr>
                <w:rFonts w:ascii="Arial" w:hAnsi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The Replay feature for a match is unavailable.</w:t>
            </w:r>
          </w:p>
        </w:tc>
        <w:tc>
          <w:tcPr>
            <w:tcW w:w="1445" w:type="dxa"/>
          </w:tcPr>
          <w:p w14:paraId="53C8F19B" w14:textId="5282FB39" w:rsidR="00541162" w:rsidRDefault="00A24FC5" w:rsidP="009822C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normal</w:t>
            </w:r>
          </w:p>
        </w:tc>
      </w:tr>
    </w:tbl>
    <w:p w14:paraId="466CD2E2" w14:textId="66E990D9" w:rsidR="0023770A" w:rsidRPr="00BC2BEB" w:rsidRDefault="0023770A" w:rsidP="0023770A">
      <w:pPr>
        <w:pStyle w:val="Heading1"/>
      </w:pPr>
      <w:r>
        <w:t>Improvements</w:t>
      </w:r>
    </w:p>
    <w:p w14:paraId="57E30709" w14:textId="5746A9BA" w:rsidR="0023770A" w:rsidRPr="00BC2BEB" w:rsidRDefault="0023770A" w:rsidP="0023770A">
      <w:pPr>
        <w:pStyle w:val="Heading2"/>
      </w:pPr>
      <w:r>
        <w:t>Improvements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23770A" w:rsidRPr="00CF743C" w14:paraId="47CA108B" w14:textId="77777777" w:rsidTr="00541162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3B91C36E" w14:textId="77777777" w:rsidR="0023770A" w:rsidRPr="00CF743C" w:rsidRDefault="0023770A" w:rsidP="009D1026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620320A9" w14:textId="77777777" w:rsidR="0023770A" w:rsidRPr="00CF743C" w:rsidRDefault="0023770A" w:rsidP="009D1026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>Defect 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2D08DB19" w14:textId="77777777" w:rsidR="0023770A" w:rsidRPr="00CF743C" w:rsidRDefault="0023770A" w:rsidP="009D1026">
            <w:pPr>
              <w:rPr>
                <w:rFonts w:ascii="Arial" w:hAnsi="Arial"/>
                <w:b/>
                <w:sz w:val="20"/>
                <w:szCs w:val="20"/>
              </w:rPr>
            </w:pPr>
            <w:r w:rsidRPr="00CF743C">
              <w:rPr>
                <w:rFonts w:ascii="Arial" w:hAnsi="Arial"/>
                <w:b/>
                <w:sz w:val="20"/>
                <w:szCs w:val="20"/>
              </w:rPr>
              <w:t>Severity</w:t>
            </w:r>
          </w:p>
        </w:tc>
      </w:tr>
      <w:tr w:rsidR="0023770A" w:rsidRPr="00BC2BEB" w14:paraId="58871D02" w14:textId="77777777" w:rsidTr="00541162">
        <w:trPr>
          <w:trHeight w:val="500"/>
        </w:trPr>
        <w:tc>
          <w:tcPr>
            <w:tcW w:w="1530" w:type="dxa"/>
          </w:tcPr>
          <w:p w14:paraId="5E2013D6" w14:textId="77777777" w:rsidR="000070EC" w:rsidRDefault="000070EC" w:rsidP="009D1026">
            <w:pPr>
              <w:spacing w:before="0" w:line="240" w:lineRule="auto"/>
              <w:rPr>
                <w:rFonts w:ascii="Arial" w:hAnsi="Arial"/>
                <w:b/>
                <w:color w:val="00B0F0"/>
                <w:u w:val="single"/>
              </w:rPr>
            </w:pPr>
          </w:p>
          <w:p w14:paraId="29212179" w14:textId="3B12DFCA" w:rsidR="0023770A" w:rsidRPr="007E4C0B" w:rsidRDefault="000070EC" w:rsidP="009D102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r w:rsidRPr="002D0755">
              <w:rPr>
                <w:rFonts w:ascii="Arial" w:hAnsi="Arial"/>
                <w:b/>
                <w:color w:val="00B0F0"/>
                <w:u w:val="single"/>
              </w:rPr>
              <w:t>005344</w:t>
            </w:r>
            <w:r>
              <w:rPr>
                <w:rFonts w:ascii="Arial" w:hAnsi="Arial"/>
                <w:b/>
                <w:color w:val="00B0F0"/>
                <w:u w:val="single"/>
              </w:rPr>
              <w:t>6</w:t>
            </w:r>
          </w:p>
        </w:tc>
        <w:tc>
          <w:tcPr>
            <w:tcW w:w="6390" w:type="dxa"/>
            <w:vAlign w:val="bottom"/>
          </w:tcPr>
          <w:p w14:paraId="770DEDDA" w14:textId="7DB22498" w:rsidR="0023770A" w:rsidRPr="00506FD5" w:rsidRDefault="0023770A" w:rsidP="009D1026">
            <w:pPr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  <w:lang w:val="ro-RO"/>
              </w:rPr>
            </w:pPr>
            <w:r w:rsidRPr="00506FD5">
              <w:rPr>
                <w:rFonts w:ascii="Arial" w:hAnsi="Arial"/>
                <w:color w:val="000000"/>
                <w:sz w:val="20"/>
                <w:szCs w:val="20"/>
              </w:rPr>
              <w:br/>
            </w:r>
            <w:r w:rsidR="00FB713D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The game should be available in more languages such as: Romanian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436" w:type="dxa"/>
          </w:tcPr>
          <w:p w14:paraId="6C6ACEA9" w14:textId="7ACF3A87" w:rsidR="0023770A" w:rsidRPr="00BC2BEB" w:rsidRDefault="00143553" w:rsidP="009D1026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normal</w:t>
            </w:r>
          </w:p>
        </w:tc>
      </w:tr>
      <w:tr w:rsidR="00E018C6" w:rsidRPr="00BC2BEB" w14:paraId="0F1B0986" w14:textId="77777777" w:rsidTr="00E018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0"/>
        </w:trPr>
        <w:tc>
          <w:tcPr>
            <w:tcW w:w="1530" w:type="dxa"/>
          </w:tcPr>
          <w:p w14:paraId="771E8160" w14:textId="77777777" w:rsidR="00E018C6" w:rsidRDefault="00E018C6" w:rsidP="009822CC">
            <w:pPr>
              <w:spacing w:before="0" w:line="240" w:lineRule="auto"/>
              <w:rPr>
                <w:rFonts w:ascii="Arial" w:hAnsi="Arial"/>
                <w:b/>
                <w:color w:val="00B0F0"/>
                <w:u w:val="single"/>
              </w:rPr>
            </w:pPr>
          </w:p>
          <w:p w14:paraId="6856252E" w14:textId="495EA129" w:rsidR="00E018C6" w:rsidRPr="007E4C0B" w:rsidRDefault="00E018C6" w:rsidP="009822CC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r w:rsidRPr="002D0755">
              <w:rPr>
                <w:rFonts w:ascii="Arial" w:hAnsi="Arial"/>
                <w:b/>
                <w:color w:val="00B0F0"/>
                <w:u w:val="single"/>
              </w:rPr>
              <w:t>005344</w:t>
            </w:r>
            <w:r>
              <w:rPr>
                <w:rFonts w:ascii="Arial" w:hAnsi="Arial"/>
                <w:b/>
                <w:color w:val="00B0F0"/>
                <w:u w:val="single"/>
              </w:rPr>
              <w:t>8</w:t>
            </w:r>
          </w:p>
        </w:tc>
        <w:tc>
          <w:tcPr>
            <w:tcW w:w="6390" w:type="dxa"/>
          </w:tcPr>
          <w:p w14:paraId="0AED45A5" w14:textId="77777777" w:rsidR="00E018C6" w:rsidRDefault="00E018C6" w:rsidP="009822CC">
            <w:pPr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BDD3671" w14:textId="1E585555" w:rsidR="00E018C6" w:rsidRPr="00506FD5" w:rsidRDefault="00E018C6" w:rsidP="009822CC">
            <w:pPr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  <w:lang w:val="ro-RO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The game should have an in-game voice chat for allies.</w:t>
            </w:r>
          </w:p>
        </w:tc>
        <w:tc>
          <w:tcPr>
            <w:tcW w:w="1436" w:type="dxa"/>
          </w:tcPr>
          <w:p w14:paraId="007E7A00" w14:textId="61046B71" w:rsidR="00E018C6" w:rsidRPr="00BC2BEB" w:rsidRDefault="00AB6B85" w:rsidP="009822C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major</w:t>
            </w:r>
          </w:p>
        </w:tc>
      </w:tr>
    </w:tbl>
    <w:p w14:paraId="3F5AE85C" w14:textId="77777777" w:rsidR="00506FD5" w:rsidRPr="00BC2BEB" w:rsidRDefault="00506FD5" w:rsidP="0023770A">
      <w:pPr>
        <w:pStyle w:val="Heading2"/>
      </w:pPr>
      <w:r w:rsidRPr="00BC2BEB">
        <w:t>Validated bugs</w:t>
      </w:r>
    </w:p>
    <w:p w14:paraId="1D90F9CD" w14:textId="77777777" w:rsidR="00506FD5" w:rsidRPr="00BC2BEB" w:rsidRDefault="00506FD5" w:rsidP="00506FD5">
      <w:pPr>
        <w:rPr>
          <w:rFonts w:ascii="Arial" w:hAnsi="Arial"/>
          <w:bCs/>
          <w:sz w:val="20"/>
          <w:szCs w:val="20"/>
        </w:rPr>
      </w:pPr>
      <w:r w:rsidRPr="00BC2BEB">
        <w:rPr>
          <w:rFonts w:ascii="Arial" w:hAnsi="Arial"/>
          <w:sz w:val="20"/>
          <w:szCs w:val="20"/>
        </w:rPr>
        <w:t xml:space="preserve">No </w:t>
      </w:r>
      <w:r w:rsidRPr="00BC2BEB">
        <w:rPr>
          <w:rFonts w:ascii="Arial" w:hAnsi="Arial"/>
          <w:bCs/>
          <w:sz w:val="20"/>
          <w:szCs w:val="20"/>
        </w:rPr>
        <w:t>Bugs are validated.</w:t>
      </w:r>
    </w:p>
    <w:p w14:paraId="5DCBE1EC" w14:textId="77777777" w:rsidR="00506FD5" w:rsidRPr="00BC2BEB" w:rsidRDefault="00506FD5" w:rsidP="0023770A">
      <w:pPr>
        <w:pStyle w:val="Heading2"/>
      </w:pPr>
      <w:r w:rsidRPr="00BC2BEB">
        <w:lastRenderedPageBreak/>
        <w:t>Old bugs still open</w:t>
      </w:r>
    </w:p>
    <w:p w14:paraId="71A6FA44" w14:textId="693FECB6" w:rsidR="00506FD5" w:rsidRPr="00BC2BEB" w:rsidRDefault="002D6E82" w:rsidP="00506FD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 of the bugs are still opened and one of them closed</w:t>
      </w:r>
      <w:r w:rsidR="00506FD5" w:rsidRPr="00BC2BEB">
        <w:rPr>
          <w:rFonts w:ascii="Arial" w:hAnsi="Arial"/>
          <w:sz w:val="20"/>
          <w:szCs w:val="20"/>
        </w:rPr>
        <w:t>.</w:t>
      </w:r>
    </w:p>
    <w:p w14:paraId="2DDBF33F" w14:textId="77777777" w:rsidR="00506FD5" w:rsidRPr="00BC2BEB" w:rsidRDefault="00506FD5" w:rsidP="00506FD5">
      <w:pPr>
        <w:pStyle w:val="InfoParagraph1"/>
        <w:rPr>
          <w:rFonts w:ascii="Arial" w:hAnsi="Arial" w:cs="Arial"/>
          <w:color w:val="00B0F0"/>
          <w:sz w:val="20"/>
          <w:szCs w:val="20"/>
        </w:rPr>
      </w:pPr>
    </w:p>
    <w:p w14:paraId="6A0F8B21" w14:textId="77777777" w:rsidR="0080676B" w:rsidRPr="0080676B" w:rsidRDefault="0080676B" w:rsidP="0080676B"/>
    <w:p w14:paraId="0E35E38A" w14:textId="0FE6DB49" w:rsidR="00007CA6" w:rsidRPr="002375F1" w:rsidRDefault="00574004" w:rsidP="002375F1">
      <w:pPr>
        <w:spacing w:before="0" w:line="260" w:lineRule="exact"/>
        <w:rPr>
          <w:rFonts w:ascii="Arial" w:hAnsi="Arial"/>
          <w:bCs/>
          <w:sz w:val="20"/>
          <w:szCs w:val="20"/>
        </w:rPr>
      </w:pPr>
      <w:bookmarkStart w:id="14" w:name="_Toc465718313"/>
      <w:r w:rsidRPr="00E434F9">
        <w:t>Conclusions</w:t>
      </w:r>
      <w:bookmarkEnd w:id="14"/>
    </w:p>
    <w:bookmarkEnd w:id="2"/>
    <w:bookmarkEnd w:id="5"/>
    <w:p w14:paraId="37A4F4F3" w14:textId="5CA1A1E9" w:rsidR="00F47B71" w:rsidRPr="00390946" w:rsidRDefault="00CF69A3" w:rsidP="00BB7AD6">
      <w:pPr>
        <w:jc w:val="both"/>
        <w:rPr>
          <w:rFonts w:ascii="Arial" w:hAnsi="Arial"/>
          <w:sz w:val="20"/>
          <w:szCs w:val="20"/>
        </w:rPr>
      </w:pPr>
      <w:r w:rsidRPr="00BC2BEB">
        <w:rPr>
          <w:rFonts w:ascii="Arial" w:hAnsi="Arial"/>
          <w:sz w:val="20"/>
          <w:szCs w:val="20"/>
        </w:rPr>
        <w:t>S</w:t>
      </w:r>
      <w:r w:rsidR="00F47B71" w:rsidRPr="00BC2BEB">
        <w:rPr>
          <w:rFonts w:ascii="Arial" w:hAnsi="Arial"/>
          <w:sz w:val="20"/>
          <w:szCs w:val="20"/>
        </w:rPr>
        <w:t xml:space="preserve">moke Test Cases, for the main </w:t>
      </w:r>
      <w:r w:rsidR="00F47B71" w:rsidRPr="00BC2BEB">
        <w:rPr>
          <w:rFonts w:ascii="Arial" w:hAnsi="Arial"/>
          <w:noProof/>
          <w:sz w:val="20"/>
          <w:szCs w:val="20"/>
        </w:rPr>
        <w:t>functionalities</w:t>
      </w:r>
      <w:r w:rsidR="00FF4D3A">
        <w:rPr>
          <w:rFonts w:ascii="Arial" w:hAnsi="Arial"/>
          <w:sz w:val="20"/>
          <w:szCs w:val="20"/>
        </w:rPr>
        <w:t xml:space="preserve"> were ex</w:t>
      </w:r>
      <w:r w:rsidR="009968C6">
        <w:rPr>
          <w:rFonts w:ascii="Arial" w:hAnsi="Arial"/>
          <w:sz w:val="20"/>
          <w:szCs w:val="20"/>
        </w:rPr>
        <w:t xml:space="preserve">ecuted, and of </w:t>
      </w:r>
      <w:r w:rsidR="00A255D3">
        <w:rPr>
          <w:rFonts w:ascii="Arial" w:hAnsi="Arial"/>
          <w:sz w:val="20"/>
          <w:szCs w:val="20"/>
        </w:rPr>
        <w:t>64</w:t>
      </w:r>
      <w:r w:rsidR="00E56F60">
        <w:rPr>
          <w:rFonts w:ascii="Arial" w:hAnsi="Arial"/>
          <w:sz w:val="20"/>
          <w:szCs w:val="20"/>
        </w:rPr>
        <w:t xml:space="preserve"> test </w:t>
      </w:r>
      <w:r w:rsidR="009968C6">
        <w:rPr>
          <w:rFonts w:ascii="Arial" w:hAnsi="Arial"/>
          <w:sz w:val="20"/>
          <w:szCs w:val="20"/>
        </w:rPr>
        <w:t xml:space="preserve">cases, </w:t>
      </w:r>
      <w:r w:rsidR="00A255D3">
        <w:rPr>
          <w:rFonts w:ascii="Arial" w:hAnsi="Arial"/>
          <w:sz w:val="20"/>
          <w:szCs w:val="20"/>
        </w:rPr>
        <w:t>56</w:t>
      </w:r>
      <w:r w:rsidR="00EA5B87">
        <w:rPr>
          <w:rFonts w:ascii="Arial" w:hAnsi="Arial"/>
          <w:sz w:val="20"/>
          <w:szCs w:val="20"/>
        </w:rPr>
        <w:t xml:space="preserve"> were p</w:t>
      </w:r>
      <w:r w:rsidR="00A255D3">
        <w:rPr>
          <w:rFonts w:ascii="Arial" w:hAnsi="Arial"/>
          <w:sz w:val="20"/>
          <w:szCs w:val="20"/>
        </w:rPr>
        <w:t>assed, 4 failed and</w:t>
      </w:r>
      <w:r w:rsidR="00EA5B87">
        <w:rPr>
          <w:rFonts w:ascii="Arial" w:hAnsi="Arial"/>
          <w:sz w:val="20"/>
          <w:szCs w:val="20"/>
        </w:rPr>
        <w:t xml:space="preserve"> 2</w:t>
      </w:r>
      <w:r w:rsidR="0014539E">
        <w:rPr>
          <w:rFonts w:ascii="Arial" w:hAnsi="Arial"/>
          <w:sz w:val="20"/>
          <w:szCs w:val="20"/>
        </w:rPr>
        <w:t xml:space="preserve"> improvement</w:t>
      </w:r>
      <w:r w:rsidR="00EA5B87">
        <w:rPr>
          <w:rFonts w:ascii="Arial" w:hAnsi="Arial"/>
          <w:sz w:val="20"/>
          <w:szCs w:val="20"/>
        </w:rPr>
        <w:t>s</w:t>
      </w:r>
      <w:r w:rsidR="00A255D3">
        <w:rPr>
          <w:rFonts w:ascii="Arial" w:hAnsi="Arial"/>
          <w:sz w:val="20"/>
          <w:szCs w:val="20"/>
        </w:rPr>
        <w:t xml:space="preserve"> were found</w:t>
      </w:r>
      <w:r w:rsidR="0014539E">
        <w:rPr>
          <w:rFonts w:ascii="Arial" w:hAnsi="Arial"/>
          <w:sz w:val="20"/>
          <w:szCs w:val="20"/>
        </w:rPr>
        <w:t>.</w:t>
      </w:r>
    </w:p>
    <w:p w14:paraId="4E55E053" w14:textId="534C30CC" w:rsidR="00CF69A3" w:rsidRPr="00BC2BEB" w:rsidRDefault="00BC29E6" w:rsidP="00CF69A3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total number of </w:t>
      </w:r>
      <w:r w:rsidR="00492492">
        <w:rPr>
          <w:rFonts w:ascii="Arial" w:hAnsi="Arial"/>
          <w:sz w:val="20"/>
          <w:szCs w:val="20"/>
        </w:rPr>
        <w:t xml:space="preserve">4 </w:t>
      </w:r>
      <w:r w:rsidR="009C150F">
        <w:rPr>
          <w:rFonts w:ascii="Arial" w:hAnsi="Arial"/>
          <w:sz w:val="20"/>
          <w:szCs w:val="20"/>
        </w:rPr>
        <w:t xml:space="preserve">bugs were identified, </w:t>
      </w:r>
      <w:r w:rsidR="00492492">
        <w:rPr>
          <w:rFonts w:ascii="Arial" w:hAnsi="Arial"/>
          <w:sz w:val="20"/>
          <w:szCs w:val="20"/>
        </w:rPr>
        <w:t>1 of them was</w:t>
      </w:r>
      <w:r w:rsidR="00CF69A3" w:rsidRPr="00BC2BEB">
        <w:rPr>
          <w:rFonts w:ascii="Arial" w:hAnsi="Arial"/>
          <w:sz w:val="20"/>
          <w:szCs w:val="20"/>
        </w:rPr>
        <w:t xml:space="preserve"> identified as </w:t>
      </w:r>
      <w:r w:rsidR="00492492">
        <w:rPr>
          <w:rFonts w:ascii="Arial" w:hAnsi="Arial"/>
          <w:sz w:val="20"/>
          <w:szCs w:val="20"/>
        </w:rPr>
        <w:t>major, and 3 of them</w:t>
      </w:r>
      <w:r w:rsidR="0014539E">
        <w:rPr>
          <w:rFonts w:ascii="Arial" w:hAnsi="Arial"/>
          <w:sz w:val="20"/>
          <w:szCs w:val="20"/>
        </w:rPr>
        <w:t xml:space="preserve"> with normal severity</w:t>
      </w:r>
      <w:r w:rsidR="00CF69A3" w:rsidRPr="00BC2BEB">
        <w:rPr>
          <w:rFonts w:ascii="Arial" w:hAnsi="Arial"/>
          <w:sz w:val="20"/>
          <w:szCs w:val="20"/>
        </w:rPr>
        <w:t>. No bugs were validated.</w:t>
      </w:r>
    </w:p>
    <w:p w14:paraId="4F8BA605" w14:textId="1EE76388" w:rsidR="00DE237C" w:rsidRPr="00BC2BEB" w:rsidRDefault="00FF4D3A" w:rsidP="00BB7AD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Regarding the testing types used, the majority of them were covered, as Smoke testing, Positive an</w:t>
      </w:r>
      <w:r w:rsidR="009968C6">
        <w:rPr>
          <w:rFonts w:ascii="Arial" w:hAnsi="Arial"/>
          <w:sz w:val="20"/>
          <w:szCs w:val="20"/>
        </w:rPr>
        <w:t>d Negative testing, UI testing</w:t>
      </w:r>
      <w:r>
        <w:rPr>
          <w:rFonts w:ascii="Arial" w:hAnsi="Arial"/>
          <w:sz w:val="20"/>
          <w:szCs w:val="20"/>
        </w:rPr>
        <w:t xml:space="preserve">, </w:t>
      </w:r>
      <w:r w:rsidR="001B6385">
        <w:rPr>
          <w:rFonts w:ascii="Arial" w:hAnsi="Arial"/>
          <w:sz w:val="20"/>
          <w:szCs w:val="20"/>
        </w:rPr>
        <w:t xml:space="preserve">Functional testing, </w:t>
      </w:r>
      <w:r w:rsidR="00506FD5">
        <w:rPr>
          <w:rFonts w:ascii="Arial" w:hAnsi="Arial"/>
          <w:sz w:val="20"/>
          <w:szCs w:val="20"/>
        </w:rPr>
        <w:t xml:space="preserve">Performance testing, </w:t>
      </w:r>
      <w:r w:rsidR="001B6385">
        <w:rPr>
          <w:rFonts w:ascii="Arial" w:hAnsi="Arial"/>
          <w:sz w:val="20"/>
          <w:szCs w:val="20"/>
        </w:rPr>
        <w:t xml:space="preserve">Ad </w:t>
      </w:r>
      <w:r w:rsidR="002375F1">
        <w:rPr>
          <w:rFonts w:ascii="Arial" w:hAnsi="Arial"/>
          <w:sz w:val="20"/>
          <w:szCs w:val="20"/>
        </w:rPr>
        <w:t>hoc testing and Exploratory testing</w:t>
      </w:r>
      <w:r w:rsidR="001B6385">
        <w:rPr>
          <w:rFonts w:ascii="Arial" w:hAnsi="Arial"/>
          <w:sz w:val="20"/>
          <w:szCs w:val="20"/>
        </w:rPr>
        <w:t>.</w:t>
      </w:r>
    </w:p>
    <w:p w14:paraId="5CEB9F19" w14:textId="34DE740E" w:rsidR="008A3B3C" w:rsidRDefault="00A5401D" w:rsidP="00BB7AD6">
      <w:pPr>
        <w:jc w:val="both"/>
        <w:rPr>
          <w:rFonts w:ascii="Arial" w:hAnsi="Arial"/>
          <w:sz w:val="20"/>
          <w:szCs w:val="20"/>
        </w:rPr>
      </w:pPr>
      <w:r w:rsidRPr="00BC2BEB">
        <w:rPr>
          <w:rFonts w:ascii="Arial" w:hAnsi="Arial"/>
          <w:sz w:val="20"/>
          <w:szCs w:val="20"/>
        </w:rPr>
        <w:t>E</w:t>
      </w:r>
      <w:r w:rsidR="008A3B3C" w:rsidRPr="00BC2BEB">
        <w:rPr>
          <w:rFonts w:ascii="Arial" w:hAnsi="Arial"/>
          <w:sz w:val="20"/>
          <w:szCs w:val="20"/>
        </w:rPr>
        <w:t>xplora</w:t>
      </w:r>
      <w:r w:rsidRPr="00BC2BEB">
        <w:rPr>
          <w:rFonts w:ascii="Arial" w:hAnsi="Arial"/>
          <w:sz w:val="20"/>
          <w:szCs w:val="20"/>
        </w:rPr>
        <w:t xml:space="preserve">tory testing was performed </w:t>
      </w:r>
      <w:r w:rsidR="008A3B3C" w:rsidRPr="00BC2BEB">
        <w:rPr>
          <w:rFonts w:ascii="Arial" w:hAnsi="Arial"/>
          <w:sz w:val="20"/>
          <w:szCs w:val="20"/>
        </w:rPr>
        <w:t>f</w:t>
      </w:r>
      <w:r w:rsidR="00390946">
        <w:rPr>
          <w:rFonts w:ascii="Arial" w:hAnsi="Arial"/>
          <w:sz w:val="20"/>
          <w:szCs w:val="20"/>
        </w:rPr>
        <w:t>or important functionalities. All bugs were found during exploratory testing.</w:t>
      </w:r>
    </w:p>
    <w:p w14:paraId="564362D0" w14:textId="31C0BF21" w:rsidR="003A3E99" w:rsidRDefault="003A3E99" w:rsidP="00F116BD">
      <w:pPr>
        <w:jc w:val="both"/>
        <w:rPr>
          <w:rFonts w:ascii="Arial" w:hAnsi="Arial"/>
          <w:sz w:val="20"/>
          <w:szCs w:val="20"/>
        </w:rPr>
      </w:pPr>
      <w:r w:rsidRPr="00BC2BEB">
        <w:rPr>
          <w:rFonts w:ascii="Arial" w:hAnsi="Arial"/>
          <w:sz w:val="20"/>
          <w:szCs w:val="20"/>
        </w:rPr>
        <w:t xml:space="preserve">Compatibility testing was </w:t>
      </w:r>
      <w:r w:rsidR="00CF69A3" w:rsidRPr="00BC2BEB">
        <w:rPr>
          <w:rFonts w:ascii="Arial" w:hAnsi="Arial"/>
          <w:sz w:val="20"/>
          <w:szCs w:val="20"/>
        </w:rPr>
        <w:t xml:space="preserve">also </w:t>
      </w:r>
      <w:r w:rsidRPr="00BC2BEB">
        <w:rPr>
          <w:rFonts w:ascii="Arial" w:hAnsi="Arial"/>
          <w:sz w:val="20"/>
          <w:szCs w:val="20"/>
        </w:rPr>
        <w:t>performed</w:t>
      </w:r>
      <w:r w:rsidR="00A36356">
        <w:rPr>
          <w:rFonts w:ascii="Arial" w:hAnsi="Arial"/>
          <w:sz w:val="20"/>
          <w:szCs w:val="20"/>
        </w:rPr>
        <w:t>, for different system software (Android and IOS)</w:t>
      </w:r>
      <w:r w:rsidR="00D64C72" w:rsidRPr="00BC2BEB">
        <w:rPr>
          <w:rFonts w:ascii="Arial" w:hAnsi="Arial"/>
          <w:sz w:val="20"/>
          <w:szCs w:val="20"/>
        </w:rPr>
        <w:t xml:space="preserve"> and devices</w:t>
      </w:r>
      <w:r w:rsidR="009F41EC">
        <w:rPr>
          <w:rFonts w:ascii="Arial" w:hAnsi="Arial"/>
          <w:sz w:val="20"/>
          <w:szCs w:val="20"/>
        </w:rPr>
        <w:t xml:space="preserve"> (mobile phone and tablet</w:t>
      </w:r>
      <w:r w:rsidRPr="00BC2BEB">
        <w:rPr>
          <w:rFonts w:ascii="Arial" w:hAnsi="Arial"/>
          <w:sz w:val="20"/>
          <w:szCs w:val="20"/>
        </w:rPr>
        <w:t>.</w:t>
      </w:r>
      <w:r w:rsidR="00B325C8">
        <w:rPr>
          <w:rFonts w:ascii="Arial" w:hAnsi="Arial"/>
          <w:sz w:val="20"/>
          <w:szCs w:val="20"/>
        </w:rPr>
        <w:t xml:space="preserve"> </w:t>
      </w:r>
      <w:r w:rsidR="00D64C72" w:rsidRPr="00BC2BEB">
        <w:rPr>
          <w:rFonts w:ascii="Arial" w:hAnsi="Arial"/>
          <w:sz w:val="20"/>
          <w:szCs w:val="20"/>
        </w:rPr>
        <w:t xml:space="preserve"> </w:t>
      </w:r>
    </w:p>
    <w:p w14:paraId="7232B281" w14:textId="356B6976" w:rsidR="00506FD5" w:rsidRDefault="00AA7595" w:rsidP="00BB7AD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area for tes</w:t>
      </w:r>
      <w:r w:rsidR="00B62520">
        <w:rPr>
          <w:rFonts w:ascii="Arial" w:hAnsi="Arial"/>
          <w:sz w:val="20"/>
          <w:szCs w:val="20"/>
        </w:rPr>
        <w:t>ting is very large for the game, and most of the</w:t>
      </w:r>
      <w:r>
        <w:rPr>
          <w:rFonts w:ascii="Arial" w:hAnsi="Arial"/>
          <w:sz w:val="20"/>
          <w:szCs w:val="20"/>
        </w:rPr>
        <w:t xml:space="preserve"> features</w:t>
      </w:r>
      <w:r w:rsidR="00B62520">
        <w:rPr>
          <w:rFonts w:ascii="Arial" w:hAnsi="Arial"/>
          <w:sz w:val="20"/>
          <w:szCs w:val="20"/>
        </w:rPr>
        <w:t xml:space="preserve"> were tested</w:t>
      </w:r>
      <w:r>
        <w:rPr>
          <w:rFonts w:ascii="Arial" w:hAnsi="Arial"/>
          <w:sz w:val="20"/>
          <w:szCs w:val="20"/>
        </w:rPr>
        <w:t>.</w:t>
      </w:r>
    </w:p>
    <w:p w14:paraId="1DF7031D" w14:textId="6E82F314" w:rsidR="00B62C49" w:rsidRDefault="00AA7595" w:rsidP="00BB7AD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hope all bugs discovere</w:t>
      </w:r>
      <w:r w:rsidR="00B325C8">
        <w:rPr>
          <w:rFonts w:ascii="Arial" w:hAnsi="Arial"/>
          <w:sz w:val="20"/>
          <w:szCs w:val="20"/>
        </w:rPr>
        <w:t>d will</w:t>
      </w:r>
      <w:r>
        <w:rPr>
          <w:rFonts w:ascii="Arial" w:hAnsi="Arial"/>
          <w:sz w:val="20"/>
          <w:szCs w:val="20"/>
        </w:rPr>
        <w:t xml:space="preserve"> be remediated and validated.</w:t>
      </w:r>
    </w:p>
    <w:p w14:paraId="283F39F1" w14:textId="77777777" w:rsidR="00AA7595" w:rsidRDefault="00AA7595" w:rsidP="00BB7AD6">
      <w:pPr>
        <w:rPr>
          <w:rFonts w:ascii="Arial" w:hAnsi="Arial"/>
          <w:sz w:val="20"/>
          <w:szCs w:val="20"/>
        </w:rPr>
      </w:pPr>
    </w:p>
    <w:p w14:paraId="1C9E9431" w14:textId="77777777" w:rsidR="00AA7595" w:rsidRDefault="00AA7595" w:rsidP="00BB7AD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Thank you!</w:t>
      </w:r>
    </w:p>
    <w:p w14:paraId="0AA7D3C7" w14:textId="77777777" w:rsidR="00AA7595" w:rsidRDefault="00AA7595" w:rsidP="00BB7AD6">
      <w:pPr>
        <w:rPr>
          <w:rFonts w:ascii="Arial" w:hAnsi="Arial"/>
          <w:sz w:val="20"/>
          <w:szCs w:val="20"/>
        </w:rPr>
      </w:pPr>
    </w:p>
    <w:p w14:paraId="637420B4" w14:textId="77777777" w:rsidR="00D852C2" w:rsidRPr="00BC2BEB" w:rsidRDefault="00D852C2" w:rsidP="00BB7AD6">
      <w:pPr>
        <w:rPr>
          <w:rFonts w:ascii="Arial" w:hAnsi="Arial"/>
          <w:sz w:val="20"/>
          <w:szCs w:val="20"/>
        </w:rPr>
      </w:pPr>
    </w:p>
    <w:sectPr w:rsidR="00D852C2" w:rsidRPr="00BC2BEB" w:rsidSect="00AB0562">
      <w:headerReference w:type="default" r:id="rId12"/>
      <w:footerReference w:type="default" r:id="rId13"/>
      <w:headerReference w:type="first" r:id="rId14"/>
      <w:footerReference w:type="first" r:id="rId15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B557B" w14:textId="77777777" w:rsidR="004D1B33" w:rsidRDefault="004D1B33">
      <w:r>
        <w:separator/>
      </w:r>
    </w:p>
  </w:endnote>
  <w:endnote w:type="continuationSeparator" w:id="0">
    <w:p w14:paraId="06DB49B1" w14:textId="77777777" w:rsidR="004D1B33" w:rsidRDefault="004D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727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D36BE" w14:textId="325F74A8" w:rsidR="002C7CCD" w:rsidRDefault="009A553E" w:rsidP="00396FF7">
        <w:pPr>
          <w:pStyle w:val="Footer"/>
          <w:framePr w:wrap="notBesid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F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D9FA14" w14:textId="77777777" w:rsidR="002C7CCD" w:rsidRDefault="002C7CCD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AF8EA" w14:textId="77777777" w:rsidR="002C7CCD" w:rsidRDefault="009A553E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C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C11D5" w14:textId="77777777" w:rsidR="002C7CCD" w:rsidRDefault="002C7CCD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F27AF" w14:textId="77777777" w:rsidR="004D1B33" w:rsidRDefault="004D1B33">
      <w:r>
        <w:separator/>
      </w:r>
    </w:p>
  </w:footnote>
  <w:footnote w:type="continuationSeparator" w:id="0">
    <w:p w14:paraId="4FD8033B" w14:textId="77777777" w:rsidR="004D1B33" w:rsidRDefault="004D1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89054" w14:textId="77777777" w:rsidR="002C7CCD" w:rsidRDefault="002C7CCD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3EC7A77" wp14:editId="62231287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373AF" w14:textId="77777777" w:rsidR="002C7CCD" w:rsidRDefault="002C7CCD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68AA313" wp14:editId="3F9F0E88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A1DE37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0EC"/>
    <w:rsid w:val="000071C9"/>
    <w:rsid w:val="00007CA6"/>
    <w:rsid w:val="00010C75"/>
    <w:rsid w:val="00014061"/>
    <w:rsid w:val="00023E3E"/>
    <w:rsid w:val="000240D9"/>
    <w:rsid w:val="00024AB9"/>
    <w:rsid w:val="00024F29"/>
    <w:rsid w:val="00032286"/>
    <w:rsid w:val="0003612C"/>
    <w:rsid w:val="00041E35"/>
    <w:rsid w:val="00042C76"/>
    <w:rsid w:val="000435C2"/>
    <w:rsid w:val="00045F46"/>
    <w:rsid w:val="0004740C"/>
    <w:rsid w:val="000479A0"/>
    <w:rsid w:val="00052611"/>
    <w:rsid w:val="00052BC1"/>
    <w:rsid w:val="000607E6"/>
    <w:rsid w:val="00063DD5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268"/>
    <w:rsid w:val="00095D8B"/>
    <w:rsid w:val="00096655"/>
    <w:rsid w:val="000A126C"/>
    <w:rsid w:val="000A127C"/>
    <w:rsid w:val="000A14FC"/>
    <w:rsid w:val="000A22B0"/>
    <w:rsid w:val="000A7524"/>
    <w:rsid w:val="000B24B6"/>
    <w:rsid w:val="000B6925"/>
    <w:rsid w:val="000C218F"/>
    <w:rsid w:val="000C223E"/>
    <w:rsid w:val="000C2848"/>
    <w:rsid w:val="000C37A6"/>
    <w:rsid w:val="000C47B0"/>
    <w:rsid w:val="000C7CA2"/>
    <w:rsid w:val="000D3BFB"/>
    <w:rsid w:val="000D6213"/>
    <w:rsid w:val="000E2874"/>
    <w:rsid w:val="000E396A"/>
    <w:rsid w:val="000E71CA"/>
    <w:rsid w:val="000E7CBF"/>
    <w:rsid w:val="000F294E"/>
    <w:rsid w:val="000F2DD2"/>
    <w:rsid w:val="000F3234"/>
    <w:rsid w:val="000F5EE1"/>
    <w:rsid w:val="000F697A"/>
    <w:rsid w:val="00100089"/>
    <w:rsid w:val="001003F3"/>
    <w:rsid w:val="0010060A"/>
    <w:rsid w:val="00107A72"/>
    <w:rsid w:val="00112B1C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3553"/>
    <w:rsid w:val="0014539E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4663"/>
    <w:rsid w:val="00196F45"/>
    <w:rsid w:val="001A0EB6"/>
    <w:rsid w:val="001A2347"/>
    <w:rsid w:val="001A3096"/>
    <w:rsid w:val="001A5262"/>
    <w:rsid w:val="001B15DA"/>
    <w:rsid w:val="001B5D51"/>
    <w:rsid w:val="001B6385"/>
    <w:rsid w:val="001C1E76"/>
    <w:rsid w:val="001C3F82"/>
    <w:rsid w:val="001C57B1"/>
    <w:rsid w:val="001C645B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D96"/>
    <w:rsid w:val="001F1F99"/>
    <w:rsid w:val="001F3ED6"/>
    <w:rsid w:val="001F4BD9"/>
    <w:rsid w:val="001F50C2"/>
    <w:rsid w:val="001F7356"/>
    <w:rsid w:val="001F740D"/>
    <w:rsid w:val="001F7A3D"/>
    <w:rsid w:val="00203408"/>
    <w:rsid w:val="00207F32"/>
    <w:rsid w:val="0021146A"/>
    <w:rsid w:val="00211E5A"/>
    <w:rsid w:val="002140C3"/>
    <w:rsid w:val="00215E6E"/>
    <w:rsid w:val="00217CC6"/>
    <w:rsid w:val="0022189B"/>
    <w:rsid w:val="0022221B"/>
    <w:rsid w:val="0022726F"/>
    <w:rsid w:val="0023336D"/>
    <w:rsid w:val="002375F1"/>
    <w:rsid w:val="0023770A"/>
    <w:rsid w:val="00245573"/>
    <w:rsid w:val="00247449"/>
    <w:rsid w:val="00247EE4"/>
    <w:rsid w:val="0026207A"/>
    <w:rsid w:val="00262B10"/>
    <w:rsid w:val="00263250"/>
    <w:rsid w:val="0026426E"/>
    <w:rsid w:val="00267101"/>
    <w:rsid w:val="00274E01"/>
    <w:rsid w:val="00275B92"/>
    <w:rsid w:val="00275C38"/>
    <w:rsid w:val="0028197D"/>
    <w:rsid w:val="00281AAC"/>
    <w:rsid w:val="002835C1"/>
    <w:rsid w:val="002841F8"/>
    <w:rsid w:val="00287505"/>
    <w:rsid w:val="00294FC4"/>
    <w:rsid w:val="002A1129"/>
    <w:rsid w:val="002A5AF3"/>
    <w:rsid w:val="002A6953"/>
    <w:rsid w:val="002B5035"/>
    <w:rsid w:val="002C1B24"/>
    <w:rsid w:val="002C461D"/>
    <w:rsid w:val="002C6762"/>
    <w:rsid w:val="002C72C8"/>
    <w:rsid w:val="002C7B04"/>
    <w:rsid w:val="002C7CCD"/>
    <w:rsid w:val="002D0755"/>
    <w:rsid w:val="002D417F"/>
    <w:rsid w:val="002D5025"/>
    <w:rsid w:val="002D6E82"/>
    <w:rsid w:val="002E0C75"/>
    <w:rsid w:val="002E4EBB"/>
    <w:rsid w:val="002E7494"/>
    <w:rsid w:val="002F32E6"/>
    <w:rsid w:val="002F385E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3692F"/>
    <w:rsid w:val="00340DD7"/>
    <w:rsid w:val="00342249"/>
    <w:rsid w:val="00345A52"/>
    <w:rsid w:val="003518AD"/>
    <w:rsid w:val="00352B34"/>
    <w:rsid w:val="0035702B"/>
    <w:rsid w:val="003579FC"/>
    <w:rsid w:val="0036056D"/>
    <w:rsid w:val="00361820"/>
    <w:rsid w:val="00362B8C"/>
    <w:rsid w:val="0036373C"/>
    <w:rsid w:val="003640E1"/>
    <w:rsid w:val="003662ED"/>
    <w:rsid w:val="0037239A"/>
    <w:rsid w:val="00373DAE"/>
    <w:rsid w:val="003836E8"/>
    <w:rsid w:val="0039063F"/>
    <w:rsid w:val="00390946"/>
    <w:rsid w:val="00394E31"/>
    <w:rsid w:val="00396FF7"/>
    <w:rsid w:val="003979B8"/>
    <w:rsid w:val="003A05E3"/>
    <w:rsid w:val="003A3E99"/>
    <w:rsid w:val="003A54A2"/>
    <w:rsid w:val="003C0D1A"/>
    <w:rsid w:val="003C144D"/>
    <w:rsid w:val="003C2FB1"/>
    <w:rsid w:val="003C3177"/>
    <w:rsid w:val="003C49E7"/>
    <w:rsid w:val="003C5CD0"/>
    <w:rsid w:val="003C603B"/>
    <w:rsid w:val="003C742E"/>
    <w:rsid w:val="003D1CBD"/>
    <w:rsid w:val="003D1EF7"/>
    <w:rsid w:val="003D3779"/>
    <w:rsid w:val="003D7C84"/>
    <w:rsid w:val="003E4B04"/>
    <w:rsid w:val="003F088C"/>
    <w:rsid w:val="003F0C15"/>
    <w:rsid w:val="003F2B16"/>
    <w:rsid w:val="003F5F11"/>
    <w:rsid w:val="003F6A65"/>
    <w:rsid w:val="00400425"/>
    <w:rsid w:val="0040159E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6833"/>
    <w:rsid w:val="00437F06"/>
    <w:rsid w:val="00442AF8"/>
    <w:rsid w:val="00442F5A"/>
    <w:rsid w:val="00446C63"/>
    <w:rsid w:val="00452D5B"/>
    <w:rsid w:val="00453026"/>
    <w:rsid w:val="004541EC"/>
    <w:rsid w:val="004543C5"/>
    <w:rsid w:val="00455F10"/>
    <w:rsid w:val="00456054"/>
    <w:rsid w:val="00457F9A"/>
    <w:rsid w:val="00460F92"/>
    <w:rsid w:val="00461AED"/>
    <w:rsid w:val="00463AF1"/>
    <w:rsid w:val="00470666"/>
    <w:rsid w:val="00470763"/>
    <w:rsid w:val="00474F60"/>
    <w:rsid w:val="00475C6A"/>
    <w:rsid w:val="00476102"/>
    <w:rsid w:val="00476F8F"/>
    <w:rsid w:val="00485321"/>
    <w:rsid w:val="00490DE1"/>
    <w:rsid w:val="00492492"/>
    <w:rsid w:val="00496CB7"/>
    <w:rsid w:val="004976F7"/>
    <w:rsid w:val="004A0A3D"/>
    <w:rsid w:val="004A6FBB"/>
    <w:rsid w:val="004B057D"/>
    <w:rsid w:val="004B2A9A"/>
    <w:rsid w:val="004B3007"/>
    <w:rsid w:val="004B6DFE"/>
    <w:rsid w:val="004B7269"/>
    <w:rsid w:val="004C3C3B"/>
    <w:rsid w:val="004C4ACA"/>
    <w:rsid w:val="004C4EC0"/>
    <w:rsid w:val="004D15EF"/>
    <w:rsid w:val="004D1B33"/>
    <w:rsid w:val="004D25D6"/>
    <w:rsid w:val="004E7CA7"/>
    <w:rsid w:val="004F3789"/>
    <w:rsid w:val="00500036"/>
    <w:rsid w:val="00506FD5"/>
    <w:rsid w:val="00510711"/>
    <w:rsid w:val="005134B4"/>
    <w:rsid w:val="005227BB"/>
    <w:rsid w:val="00523E5B"/>
    <w:rsid w:val="00524A7A"/>
    <w:rsid w:val="0052791A"/>
    <w:rsid w:val="00535DAF"/>
    <w:rsid w:val="00541162"/>
    <w:rsid w:val="00542098"/>
    <w:rsid w:val="005508A7"/>
    <w:rsid w:val="00551129"/>
    <w:rsid w:val="00552EF1"/>
    <w:rsid w:val="005577FF"/>
    <w:rsid w:val="00560F06"/>
    <w:rsid w:val="005630B2"/>
    <w:rsid w:val="005710AE"/>
    <w:rsid w:val="00571392"/>
    <w:rsid w:val="00571F0E"/>
    <w:rsid w:val="0057274E"/>
    <w:rsid w:val="00574004"/>
    <w:rsid w:val="00575461"/>
    <w:rsid w:val="005758AB"/>
    <w:rsid w:val="00576445"/>
    <w:rsid w:val="00586610"/>
    <w:rsid w:val="00586658"/>
    <w:rsid w:val="00591378"/>
    <w:rsid w:val="00595309"/>
    <w:rsid w:val="005976BB"/>
    <w:rsid w:val="00597A8C"/>
    <w:rsid w:val="005A2134"/>
    <w:rsid w:val="005A6341"/>
    <w:rsid w:val="005B13DE"/>
    <w:rsid w:val="005C0419"/>
    <w:rsid w:val="005C1CD8"/>
    <w:rsid w:val="005C2839"/>
    <w:rsid w:val="005C289C"/>
    <w:rsid w:val="005C4A39"/>
    <w:rsid w:val="005C75C2"/>
    <w:rsid w:val="005D3699"/>
    <w:rsid w:val="005D3714"/>
    <w:rsid w:val="005D6B47"/>
    <w:rsid w:val="005D6BC3"/>
    <w:rsid w:val="005E2555"/>
    <w:rsid w:val="005E36C1"/>
    <w:rsid w:val="005E44A6"/>
    <w:rsid w:val="005F316F"/>
    <w:rsid w:val="005F3F27"/>
    <w:rsid w:val="005F5021"/>
    <w:rsid w:val="005F5043"/>
    <w:rsid w:val="00604A88"/>
    <w:rsid w:val="00605140"/>
    <w:rsid w:val="00610D33"/>
    <w:rsid w:val="00612515"/>
    <w:rsid w:val="00614A0D"/>
    <w:rsid w:val="0061655D"/>
    <w:rsid w:val="00616FF2"/>
    <w:rsid w:val="00617EB0"/>
    <w:rsid w:val="00620103"/>
    <w:rsid w:val="00620F80"/>
    <w:rsid w:val="006225C3"/>
    <w:rsid w:val="006254FB"/>
    <w:rsid w:val="006268ED"/>
    <w:rsid w:val="0062732F"/>
    <w:rsid w:val="00627C39"/>
    <w:rsid w:val="006321F3"/>
    <w:rsid w:val="0063334F"/>
    <w:rsid w:val="00633D3F"/>
    <w:rsid w:val="00636207"/>
    <w:rsid w:val="00640FA8"/>
    <w:rsid w:val="00643379"/>
    <w:rsid w:val="00646CE3"/>
    <w:rsid w:val="0065722C"/>
    <w:rsid w:val="006610E9"/>
    <w:rsid w:val="00661E60"/>
    <w:rsid w:val="00666B9A"/>
    <w:rsid w:val="00672681"/>
    <w:rsid w:val="00672EED"/>
    <w:rsid w:val="0067381D"/>
    <w:rsid w:val="006741A8"/>
    <w:rsid w:val="00674A27"/>
    <w:rsid w:val="00674B49"/>
    <w:rsid w:val="00675701"/>
    <w:rsid w:val="00675C17"/>
    <w:rsid w:val="00676404"/>
    <w:rsid w:val="00680BCA"/>
    <w:rsid w:val="0068260B"/>
    <w:rsid w:val="00682FFA"/>
    <w:rsid w:val="006908AB"/>
    <w:rsid w:val="00696462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662E"/>
    <w:rsid w:val="006C74C1"/>
    <w:rsid w:val="006D6BAD"/>
    <w:rsid w:val="006D704F"/>
    <w:rsid w:val="006D747F"/>
    <w:rsid w:val="006E0E0A"/>
    <w:rsid w:val="006F2EC7"/>
    <w:rsid w:val="006F45D9"/>
    <w:rsid w:val="006F7A69"/>
    <w:rsid w:val="007013DB"/>
    <w:rsid w:val="00701E35"/>
    <w:rsid w:val="007045E1"/>
    <w:rsid w:val="00707F39"/>
    <w:rsid w:val="00710E0C"/>
    <w:rsid w:val="00713A60"/>
    <w:rsid w:val="00716717"/>
    <w:rsid w:val="00724244"/>
    <w:rsid w:val="007248A0"/>
    <w:rsid w:val="00731B4F"/>
    <w:rsid w:val="00735E6D"/>
    <w:rsid w:val="0074151C"/>
    <w:rsid w:val="00743E7B"/>
    <w:rsid w:val="00744A9D"/>
    <w:rsid w:val="00745AC3"/>
    <w:rsid w:val="0074627F"/>
    <w:rsid w:val="0074782D"/>
    <w:rsid w:val="00755211"/>
    <w:rsid w:val="00757C2D"/>
    <w:rsid w:val="00762FEA"/>
    <w:rsid w:val="007657A8"/>
    <w:rsid w:val="0076622F"/>
    <w:rsid w:val="00771A0C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4413"/>
    <w:rsid w:val="007962CC"/>
    <w:rsid w:val="007A4936"/>
    <w:rsid w:val="007A727A"/>
    <w:rsid w:val="007B4849"/>
    <w:rsid w:val="007B5A24"/>
    <w:rsid w:val="007B7D0F"/>
    <w:rsid w:val="007C02A9"/>
    <w:rsid w:val="007C06E1"/>
    <w:rsid w:val="007C0B1E"/>
    <w:rsid w:val="007C688E"/>
    <w:rsid w:val="007C7AB6"/>
    <w:rsid w:val="007D0451"/>
    <w:rsid w:val="007D2A85"/>
    <w:rsid w:val="007E3330"/>
    <w:rsid w:val="007E3ED2"/>
    <w:rsid w:val="007E4617"/>
    <w:rsid w:val="007E4C0B"/>
    <w:rsid w:val="007E599F"/>
    <w:rsid w:val="007E60ED"/>
    <w:rsid w:val="007E66D5"/>
    <w:rsid w:val="007E79AE"/>
    <w:rsid w:val="007F3738"/>
    <w:rsid w:val="007F5E71"/>
    <w:rsid w:val="007F6358"/>
    <w:rsid w:val="0080676B"/>
    <w:rsid w:val="0080752D"/>
    <w:rsid w:val="0081190C"/>
    <w:rsid w:val="00813456"/>
    <w:rsid w:val="00815582"/>
    <w:rsid w:val="00815A82"/>
    <w:rsid w:val="00816493"/>
    <w:rsid w:val="00822D78"/>
    <w:rsid w:val="00826906"/>
    <w:rsid w:val="00827B25"/>
    <w:rsid w:val="00831066"/>
    <w:rsid w:val="00831B7B"/>
    <w:rsid w:val="00836FAE"/>
    <w:rsid w:val="0083790A"/>
    <w:rsid w:val="0084014B"/>
    <w:rsid w:val="00842981"/>
    <w:rsid w:val="008460CF"/>
    <w:rsid w:val="0085291A"/>
    <w:rsid w:val="00854C81"/>
    <w:rsid w:val="008603A7"/>
    <w:rsid w:val="0086045F"/>
    <w:rsid w:val="008624B7"/>
    <w:rsid w:val="00874FC6"/>
    <w:rsid w:val="00875752"/>
    <w:rsid w:val="0087622E"/>
    <w:rsid w:val="0087688E"/>
    <w:rsid w:val="00882E0B"/>
    <w:rsid w:val="00891A4F"/>
    <w:rsid w:val="008A2EAA"/>
    <w:rsid w:val="008A3B3C"/>
    <w:rsid w:val="008B09CB"/>
    <w:rsid w:val="008B2F01"/>
    <w:rsid w:val="008B4F75"/>
    <w:rsid w:val="008B7D00"/>
    <w:rsid w:val="008D0B73"/>
    <w:rsid w:val="008D11FB"/>
    <w:rsid w:val="008D20AE"/>
    <w:rsid w:val="008D21BC"/>
    <w:rsid w:val="008D2418"/>
    <w:rsid w:val="008D2C1A"/>
    <w:rsid w:val="008F0BDA"/>
    <w:rsid w:val="00901B2A"/>
    <w:rsid w:val="00901C13"/>
    <w:rsid w:val="00901E75"/>
    <w:rsid w:val="00903B73"/>
    <w:rsid w:val="00906B8A"/>
    <w:rsid w:val="0091290C"/>
    <w:rsid w:val="009165CA"/>
    <w:rsid w:val="00923318"/>
    <w:rsid w:val="00931529"/>
    <w:rsid w:val="00931BDA"/>
    <w:rsid w:val="00935FD8"/>
    <w:rsid w:val="00936002"/>
    <w:rsid w:val="00937BE7"/>
    <w:rsid w:val="0094442F"/>
    <w:rsid w:val="0094499B"/>
    <w:rsid w:val="00945023"/>
    <w:rsid w:val="009553D1"/>
    <w:rsid w:val="00971A42"/>
    <w:rsid w:val="0097448D"/>
    <w:rsid w:val="00974876"/>
    <w:rsid w:val="009758E8"/>
    <w:rsid w:val="00975EEB"/>
    <w:rsid w:val="009771FD"/>
    <w:rsid w:val="0097744D"/>
    <w:rsid w:val="0098620F"/>
    <w:rsid w:val="00990424"/>
    <w:rsid w:val="00990B78"/>
    <w:rsid w:val="00992B78"/>
    <w:rsid w:val="00993E6A"/>
    <w:rsid w:val="009968C6"/>
    <w:rsid w:val="009A0D48"/>
    <w:rsid w:val="009A4034"/>
    <w:rsid w:val="009A4C68"/>
    <w:rsid w:val="009A553E"/>
    <w:rsid w:val="009B071C"/>
    <w:rsid w:val="009B0B18"/>
    <w:rsid w:val="009B4849"/>
    <w:rsid w:val="009B4EE9"/>
    <w:rsid w:val="009B71BF"/>
    <w:rsid w:val="009C150F"/>
    <w:rsid w:val="009C1E39"/>
    <w:rsid w:val="009C53B6"/>
    <w:rsid w:val="009D24B7"/>
    <w:rsid w:val="009D7A3C"/>
    <w:rsid w:val="009E5F52"/>
    <w:rsid w:val="009F00A6"/>
    <w:rsid w:val="009F41EC"/>
    <w:rsid w:val="00A01262"/>
    <w:rsid w:val="00A0153E"/>
    <w:rsid w:val="00A02186"/>
    <w:rsid w:val="00A056C1"/>
    <w:rsid w:val="00A06F67"/>
    <w:rsid w:val="00A1023D"/>
    <w:rsid w:val="00A115DD"/>
    <w:rsid w:val="00A12E35"/>
    <w:rsid w:val="00A144D6"/>
    <w:rsid w:val="00A14D4F"/>
    <w:rsid w:val="00A14E5B"/>
    <w:rsid w:val="00A20D89"/>
    <w:rsid w:val="00A2190C"/>
    <w:rsid w:val="00A24FC5"/>
    <w:rsid w:val="00A255D3"/>
    <w:rsid w:val="00A27B98"/>
    <w:rsid w:val="00A3380D"/>
    <w:rsid w:val="00A3532E"/>
    <w:rsid w:val="00A36356"/>
    <w:rsid w:val="00A36CEF"/>
    <w:rsid w:val="00A37791"/>
    <w:rsid w:val="00A40077"/>
    <w:rsid w:val="00A44D4A"/>
    <w:rsid w:val="00A501FD"/>
    <w:rsid w:val="00A5401D"/>
    <w:rsid w:val="00A56C9F"/>
    <w:rsid w:val="00A665EA"/>
    <w:rsid w:val="00A7059D"/>
    <w:rsid w:val="00A80888"/>
    <w:rsid w:val="00A93E06"/>
    <w:rsid w:val="00A97AE9"/>
    <w:rsid w:val="00AA100F"/>
    <w:rsid w:val="00AA2D61"/>
    <w:rsid w:val="00AA4C17"/>
    <w:rsid w:val="00AA521B"/>
    <w:rsid w:val="00AA6F1B"/>
    <w:rsid w:val="00AA7595"/>
    <w:rsid w:val="00AB0562"/>
    <w:rsid w:val="00AB16D6"/>
    <w:rsid w:val="00AB1BB0"/>
    <w:rsid w:val="00AB65C6"/>
    <w:rsid w:val="00AB6954"/>
    <w:rsid w:val="00AB6B85"/>
    <w:rsid w:val="00AB760B"/>
    <w:rsid w:val="00AB7D91"/>
    <w:rsid w:val="00AC1A42"/>
    <w:rsid w:val="00AC3BAE"/>
    <w:rsid w:val="00AD1CAE"/>
    <w:rsid w:val="00AD22F5"/>
    <w:rsid w:val="00AD3EFD"/>
    <w:rsid w:val="00AD4357"/>
    <w:rsid w:val="00AD504A"/>
    <w:rsid w:val="00AE2F3B"/>
    <w:rsid w:val="00AE39EB"/>
    <w:rsid w:val="00AE6DB8"/>
    <w:rsid w:val="00B0543D"/>
    <w:rsid w:val="00B06C50"/>
    <w:rsid w:val="00B16775"/>
    <w:rsid w:val="00B3087D"/>
    <w:rsid w:val="00B325C8"/>
    <w:rsid w:val="00B34108"/>
    <w:rsid w:val="00B341C0"/>
    <w:rsid w:val="00B3601A"/>
    <w:rsid w:val="00B3623E"/>
    <w:rsid w:val="00B36261"/>
    <w:rsid w:val="00B37AA3"/>
    <w:rsid w:val="00B42E79"/>
    <w:rsid w:val="00B46BC7"/>
    <w:rsid w:val="00B478A3"/>
    <w:rsid w:val="00B47D56"/>
    <w:rsid w:val="00B54480"/>
    <w:rsid w:val="00B55A0E"/>
    <w:rsid w:val="00B57433"/>
    <w:rsid w:val="00B62520"/>
    <w:rsid w:val="00B6270E"/>
    <w:rsid w:val="00B62C49"/>
    <w:rsid w:val="00B64023"/>
    <w:rsid w:val="00B64104"/>
    <w:rsid w:val="00B73964"/>
    <w:rsid w:val="00B74A96"/>
    <w:rsid w:val="00B77515"/>
    <w:rsid w:val="00B82743"/>
    <w:rsid w:val="00B86D5D"/>
    <w:rsid w:val="00B90E9C"/>
    <w:rsid w:val="00B91DA0"/>
    <w:rsid w:val="00B93F7A"/>
    <w:rsid w:val="00B951C2"/>
    <w:rsid w:val="00B9527D"/>
    <w:rsid w:val="00BA35D6"/>
    <w:rsid w:val="00BA5448"/>
    <w:rsid w:val="00BB22A3"/>
    <w:rsid w:val="00BB22E4"/>
    <w:rsid w:val="00BB3183"/>
    <w:rsid w:val="00BB5D5B"/>
    <w:rsid w:val="00BB621F"/>
    <w:rsid w:val="00BB7AD6"/>
    <w:rsid w:val="00BC0CFA"/>
    <w:rsid w:val="00BC14FF"/>
    <w:rsid w:val="00BC29E6"/>
    <w:rsid w:val="00BC2BEB"/>
    <w:rsid w:val="00BC41D9"/>
    <w:rsid w:val="00BC7EA2"/>
    <w:rsid w:val="00BD1666"/>
    <w:rsid w:val="00BD6E9C"/>
    <w:rsid w:val="00BE10E6"/>
    <w:rsid w:val="00BF15C3"/>
    <w:rsid w:val="00C01176"/>
    <w:rsid w:val="00C01A64"/>
    <w:rsid w:val="00C21622"/>
    <w:rsid w:val="00C225B1"/>
    <w:rsid w:val="00C30F5F"/>
    <w:rsid w:val="00C30F60"/>
    <w:rsid w:val="00C324BA"/>
    <w:rsid w:val="00C33697"/>
    <w:rsid w:val="00C3555E"/>
    <w:rsid w:val="00C376F1"/>
    <w:rsid w:val="00C47452"/>
    <w:rsid w:val="00C47671"/>
    <w:rsid w:val="00C52EA6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3EE"/>
    <w:rsid w:val="00C92C1E"/>
    <w:rsid w:val="00C9452A"/>
    <w:rsid w:val="00C94FD3"/>
    <w:rsid w:val="00C978E4"/>
    <w:rsid w:val="00CA492A"/>
    <w:rsid w:val="00CA5A70"/>
    <w:rsid w:val="00CA67C3"/>
    <w:rsid w:val="00CA6BA3"/>
    <w:rsid w:val="00CA72D7"/>
    <w:rsid w:val="00CB3873"/>
    <w:rsid w:val="00CB63DB"/>
    <w:rsid w:val="00CB65C1"/>
    <w:rsid w:val="00CB7F59"/>
    <w:rsid w:val="00CC42A6"/>
    <w:rsid w:val="00CC7C7F"/>
    <w:rsid w:val="00CE07AA"/>
    <w:rsid w:val="00CE0A0D"/>
    <w:rsid w:val="00CE2301"/>
    <w:rsid w:val="00CE2460"/>
    <w:rsid w:val="00CE4AE9"/>
    <w:rsid w:val="00CE5CA5"/>
    <w:rsid w:val="00CF1EA3"/>
    <w:rsid w:val="00CF5076"/>
    <w:rsid w:val="00CF69A3"/>
    <w:rsid w:val="00CF743C"/>
    <w:rsid w:val="00CF797A"/>
    <w:rsid w:val="00CF79FB"/>
    <w:rsid w:val="00D033B6"/>
    <w:rsid w:val="00D146FB"/>
    <w:rsid w:val="00D2043B"/>
    <w:rsid w:val="00D21DA3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415E1"/>
    <w:rsid w:val="00D51067"/>
    <w:rsid w:val="00D5132D"/>
    <w:rsid w:val="00D54331"/>
    <w:rsid w:val="00D60AF0"/>
    <w:rsid w:val="00D62B10"/>
    <w:rsid w:val="00D62EA0"/>
    <w:rsid w:val="00D648EC"/>
    <w:rsid w:val="00D64C72"/>
    <w:rsid w:val="00D747EB"/>
    <w:rsid w:val="00D74A3B"/>
    <w:rsid w:val="00D754B7"/>
    <w:rsid w:val="00D77D5B"/>
    <w:rsid w:val="00D77E05"/>
    <w:rsid w:val="00D823E4"/>
    <w:rsid w:val="00D8246B"/>
    <w:rsid w:val="00D84FF9"/>
    <w:rsid w:val="00D852C2"/>
    <w:rsid w:val="00D967AA"/>
    <w:rsid w:val="00D97FC5"/>
    <w:rsid w:val="00DA17C8"/>
    <w:rsid w:val="00DA18D1"/>
    <w:rsid w:val="00DA39E7"/>
    <w:rsid w:val="00DA3D0C"/>
    <w:rsid w:val="00DA6C81"/>
    <w:rsid w:val="00DB326B"/>
    <w:rsid w:val="00DB72AB"/>
    <w:rsid w:val="00DC133D"/>
    <w:rsid w:val="00DD00D9"/>
    <w:rsid w:val="00DD0648"/>
    <w:rsid w:val="00DD42CE"/>
    <w:rsid w:val="00DD44A2"/>
    <w:rsid w:val="00DD6570"/>
    <w:rsid w:val="00DE237C"/>
    <w:rsid w:val="00DE62B6"/>
    <w:rsid w:val="00DE6C6C"/>
    <w:rsid w:val="00DE7CBE"/>
    <w:rsid w:val="00DF2B13"/>
    <w:rsid w:val="00DF2CAB"/>
    <w:rsid w:val="00DF4453"/>
    <w:rsid w:val="00E018C6"/>
    <w:rsid w:val="00E1028F"/>
    <w:rsid w:val="00E114C5"/>
    <w:rsid w:val="00E2571F"/>
    <w:rsid w:val="00E3024F"/>
    <w:rsid w:val="00E31406"/>
    <w:rsid w:val="00E356C6"/>
    <w:rsid w:val="00E35EE9"/>
    <w:rsid w:val="00E36F9F"/>
    <w:rsid w:val="00E37F71"/>
    <w:rsid w:val="00E4167F"/>
    <w:rsid w:val="00E41DCE"/>
    <w:rsid w:val="00E434F9"/>
    <w:rsid w:val="00E44F22"/>
    <w:rsid w:val="00E464F9"/>
    <w:rsid w:val="00E46995"/>
    <w:rsid w:val="00E50A38"/>
    <w:rsid w:val="00E50FF2"/>
    <w:rsid w:val="00E5436C"/>
    <w:rsid w:val="00E56E41"/>
    <w:rsid w:val="00E56F60"/>
    <w:rsid w:val="00E6012D"/>
    <w:rsid w:val="00E61AEE"/>
    <w:rsid w:val="00E63D01"/>
    <w:rsid w:val="00E657A9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A5B87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238D"/>
    <w:rsid w:val="00EF63F6"/>
    <w:rsid w:val="00EF793E"/>
    <w:rsid w:val="00F10629"/>
    <w:rsid w:val="00F116BD"/>
    <w:rsid w:val="00F12C14"/>
    <w:rsid w:val="00F14713"/>
    <w:rsid w:val="00F148FA"/>
    <w:rsid w:val="00F17AB4"/>
    <w:rsid w:val="00F22012"/>
    <w:rsid w:val="00F25D07"/>
    <w:rsid w:val="00F26A38"/>
    <w:rsid w:val="00F27F85"/>
    <w:rsid w:val="00F34707"/>
    <w:rsid w:val="00F4021F"/>
    <w:rsid w:val="00F40CCE"/>
    <w:rsid w:val="00F40CE9"/>
    <w:rsid w:val="00F42072"/>
    <w:rsid w:val="00F441D2"/>
    <w:rsid w:val="00F460EC"/>
    <w:rsid w:val="00F47B71"/>
    <w:rsid w:val="00F538BE"/>
    <w:rsid w:val="00F5563F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3951"/>
    <w:rsid w:val="00FA4F69"/>
    <w:rsid w:val="00FA746D"/>
    <w:rsid w:val="00FB6D79"/>
    <w:rsid w:val="00FB713D"/>
    <w:rsid w:val="00FC27BB"/>
    <w:rsid w:val="00FD204E"/>
    <w:rsid w:val="00FD3767"/>
    <w:rsid w:val="00FD6858"/>
    <w:rsid w:val="00FD74FF"/>
    <w:rsid w:val="00FE18F7"/>
    <w:rsid w:val="00FE6078"/>
    <w:rsid w:val="00FE7616"/>
    <w:rsid w:val="00FF0F24"/>
    <w:rsid w:val="00FF3500"/>
    <w:rsid w:val="00FF3D53"/>
    <w:rsid w:val="00FF4A31"/>
    <w:rsid w:val="00FF4D3A"/>
    <w:rsid w:val="00FF5CCD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03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E434F9"/>
    <w:pPr>
      <w:keepNext/>
      <w:spacing w:before="480" w:after="120" w:line="320" w:lineRule="atLeast"/>
      <w:outlineLvl w:val="0"/>
    </w:pPr>
    <w:rPr>
      <w:rFonts w:ascii="Arial" w:hAnsi="Arial"/>
      <w:b/>
      <w:bCs/>
      <w:color w:val="7030A0"/>
      <w:kern w:val="28"/>
      <w:sz w:val="28"/>
      <w:szCs w:val="28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23770A"/>
    <w:pPr>
      <w:keepNext/>
      <w:widowControl w:val="0"/>
      <w:numPr>
        <w:ilvl w:val="1"/>
        <w:numId w:val="1"/>
      </w:numPr>
      <w:shd w:val="clear" w:color="auto" w:fill="F79646" w:themeFill="accent6"/>
      <w:tabs>
        <w:tab w:val="left" w:pos="461"/>
      </w:tabs>
      <w:spacing w:before="320" w:after="120" w:line="320" w:lineRule="atLeast"/>
      <w:ind w:left="3096" w:hanging="2916"/>
      <w:outlineLvl w:val="1"/>
    </w:pPr>
    <w:rPr>
      <w:rFonts w:ascii="Arial" w:hAnsi="Arial"/>
      <w:b/>
      <w:bCs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03612C"/>
    <w:pPr>
      <w:tabs>
        <w:tab w:val="left" w:pos="1728"/>
        <w:tab w:val="left" w:pos="7118"/>
      </w:tabs>
      <w:spacing w:before="120" w:after="120"/>
      <w:jc w:val="center"/>
    </w:pPr>
    <w:rPr>
      <w:rFonts w:ascii="Arial" w:hAnsi="Arial"/>
      <w:bCs/>
      <w:color w:val="0095D6"/>
      <w:sz w:val="96"/>
      <w:szCs w:val="96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E434F9"/>
    <w:rPr>
      <w:rFonts w:ascii="Arial" w:hAnsi="Arial" w:cs="Arial"/>
      <w:b/>
      <w:bCs/>
      <w:color w:val="7030A0"/>
      <w:kern w:val="28"/>
      <w:sz w:val="28"/>
      <w:szCs w:val="2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526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E434F9"/>
    <w:pPr>
      <w:keepNext/>
      <w:spacing w:before="480" w:after="120" w:line="320" w:lineRule="atLeast"/>
      <w:outlineLvl w:val="0"/>
    </w:pPr>
    <w:rPr>
      <w:rFonts w:ascii="Arial" w:hAnsi="Arial"/>
      <w:b/>
      <w:bCs/>
      <w:color w:val="7030A0"/>
      <w:kern w:val="28"/>
      <w:sz w:val="28"/>
      <w:szCs w:val="28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23770A"/>
    <w:pPr>
      <w:keepNext/>
      <w:widowControl w:val="0"/>
      <w:numPr>
        <w:ilvl w:val="1"/>
        <w:numId w:val="1"/>
      </w:numPr>
      <w:shd w:val="clear" w:color="auto" w:fill="F79646" w:themeFill="accent6"/>
      <w:tabs>
        <w:tab w:val="left" w:pos="461"/>
      </w:tabs>
      <w:spacing w:before="320" w:after="120" w:line="320" w:lineRule="atLeast"/>
      <w:ind w:left="3096" w:hanging="2916"/>
      <w:outlineLvl w:val="1"/>
    </w:pPr>
    <w:rPr>
      <w:rFonts w:ascii="Arial" w:hAnsi="Arial"/>
      <w:b/>
      <w:bCs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03612C"/>
    <w:pPr>
      <w:tabs>
        <w:tab w:val="left" w:pos="1728"/>
        <w:tab w:val="left" w:pos="7118"/>
      </w:tabs>
      <w:spacing w:before="120" w:after="120"/>
      <w:jc w:val="center"/>
    </w:pPr>
    <w:rPr>
      <w:rFonts w:ascii="Arial" w:hAnsi="Arial"/>
      <w:bCs/>
      <w:color w:val="0095D6"/>
      <w:sz w:val="96"/>
      <w:szCs w:val="96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E434F9"/>
    <w:rPr>
      <w:rFonts w:ascii="Arial" w:hAnsi="Arial" w:cs="Arial"/>
      <w:b/>
      <w:bCs/>
      <w:color w:val="7030A0"/>
      <w:kern w:val="28"/>
      <w:sz w:val="28"/>
      <w:szCs w:val="2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47DF936-0A27-4505-A7A2-B9F88A0E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creator/>
  <cp:lastModifiedBy/>
  <cp:revision>1</cp:revision>
  <dcterms:created xsi:type="dcterms:W3CDTF">2023-07-29T07:24:00Z</dcterms:created>
  <dcterms:modified xsi:type="dcterms:W3CDTF">2023-08-24T14:03:00Z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